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4813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==============================================</w:t>
      </w:r>
    </w:p>
    <w:p w14:paraId="2B0D020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Button.kt</w:t>
      </w:r>
    </w:p>
    <w:p w14:paraId="2D1490F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==============================================</w:t>
      </w:r>
    </w:p>
    <w:p w14:paraId="090AA20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package com.toddkushnerllc.android_adaptive_ui</w:t>
      </w:r>
    </w:p>
    <w:p w14:paraId="77F602BC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33D3E899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android.content.Intent</w:t>
      </w:r>
    </w:p>
    <w:p w14:paraId="638F0AA0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01977C30" w14:textId="77777777" w:rsidR="000C302D" w:rsidRPr="000C302D" w:rsidRDefault="000C302D" w:rsidP="000C302D">
      <w:pPr>
        <w:pStyle w:val="code"/>
        <w:rPr>
          <w:rStyle w:val="LineNumber"/>
          <w:szCs w:val="12"/>
        </w:rPr>
      </w:pPr>
      <w:r w:rsidRPr="000C302D">
        <w:rPr>
          <w:sz w:val="12"/>
          <w:szCs w:val="12"/>
        </w:rPr>
        <w:t>class Button {</w:t>
      </w:r>
    </w:p>
    <w:p w14:paraId="2B83EBA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var boxOffset = BoxOffset()</w:t>
      </w:r>
    </w:p>
    <w:p w14:paraId="7EF4DBB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var originalOffsetX = 0f</w:t>
      </w:r>
    </w:p>
    <w:p w14:paraId="129E8DC2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var originalOffsetY = 0f</w:t>
      </w:r>
    </w:p>
    <w:p w14:paraId="67B10E3C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var label = ""</w:t>
      </w:r>
    </w:p>
    <w:p w14:paraId="0E7C0DE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var column = 0</w:t>
      </w:r>
    </w:p>
    <w:p w14:paraId="482F4026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var row = 0</w:t>
      </w:r>
    </w:p>
    <w:p w14:paraId="57BCBFB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var intent: Intent? = null</w:t>
      </w:r>
    </w:p>
    <w:p w14:paraId="7F143F2C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//var icon: Icon</w:t>
      </w:r>
    </w:p>
    <w:p w14:paraId="46C87DC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}==============================================</w:t>
      </w:r>
    </w:p>
    <w:p w14:paraId="148F4DBC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ButtonParameters.kt</w:t>
      </w:r>
    </w:p>
    <w:p w14:paraId="58A5EF7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==============================================</w:t>
      </w:r>
    </w:p>
    <w:p w14:paraId="70E0EE6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package com.toddkushnerllc.android_adaptive_ui</w:t>
      </w:r>
    </w:p>
    <w:p w14:paraId="00274336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7D4A14E7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androidx.compose.ui.unit.Density</w:t>
      </w:r>
    </w:p>
    <w:p w14:paraId="1E10DB28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androidx.compose.ui.unit.Dp</w:t>
      </w:r>
    </w:p>
    <w:p w14:paraId="07B44B5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androidx.compose.ui.unit.dp</w:t>
      </w:r>
    </w:p>
    <w:p w14:paraId="2ABB698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androidx.compose.ui.unit.sp</w:t>
      </w:r>
    </w:p>
    <w:p w14:paraId="72CD265A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43454C9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object ButtonParameters {</w:t>
      </w:r>
    </w:p>
    <w:p w14:paraId="54994867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177B6CB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val buttonGapIndexMax = 5</w:t>
      </w:r>
    </w:p>
    <w:p w14:paraId="75056A89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val buttonGapPercentage = arrayOf(</w:t>
      </w:r>
    </w:p>
    <w:p w14:paraId="6BD4F85D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10.0f,</w:t>
      </w:r>
    </w:p>
    <w:p w14:paraId="6448E58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20.0f,</w:t>
      </w:r>
    </w:p>
    <w:p w14:paraId="5B9A022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30.0f</w:t>
      </w:r>
    </w:p>
    <w:p w14:paraId="3E5135A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)</w:t>
      </w:r>
    </w:p>
    <w:p w14:paraId="4C855829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val buttonSizeIndexMax = 5</w:t>
      </w:r>
    </w:p>
    <w:p w14:paraId="3293F1B7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var buttonHeightsDp = emptyArray&lt;Dp&gt;()</w:t>
      </w:r>
    </w:p>
    <w:p w14:paraId="70ACC4A2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val buttonHeightsPx = arrayOf(</w:t>
      </w:r>
    </w:p>
    <w:p w14:paraId="2F005BC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//102.7f,</w:t>
      </w:r>
    </w:p>
    <w:p w14:paraId="3BCEEFD6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//117.1f,</w:t>
      </w:r>
    </w:p>
    <w:p w14:paraId="0CD3C43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136.2f,</w:t>
      </w:r>
    </w:p>
    <w:p w14:paraId="331AC21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162.7f,</w:t>
      </w:r>
    </w:p>
    <w:p w14:paraId="249536A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202.1f,</w:t>
      </w:r>
    </w:p>
    <w:p w14:paraId="0B5EDBB9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266.7f,</w:t>
      </w:r>
    </w:p>
    <w:p w14:paraId="511FF20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391.8f</w:t>
      </w:r>
    </w:p>
    <w:p w14:paraId="51946AE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)</w:t>
      </w:r>
    </w:p>
    <w:p w14:paraId="45D70061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var buttonWidthsDp = emptyArray&lt;Dp&gt;()</w:t>
      </w:r>
    </w:p>
    <w:p w14:paraId="643673DC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val buttonWidthsPx = arrayOf(</w:t>
      </w:r>
    </w:p>
    <w:p w14:paraId="1807AAF9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//102.7f,</w:t>
      </w:r>
    </w:p>
    <w:p w14:paraId="7936C31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//117.1f,</w:t>
      </w:r>
    </w:p>
    <w:p w14:paraId="44E6F869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136.2f,</w:t>
      </w:r>
    </w:p>
    <w:p w14:paraId="6BD4B0A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162.7f,</w:t>
      </w:r>
    </w:p>
    <w:p w14:paraId="598AE99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202.1f,</w:t>
      </w:r>
    </w:p>
    <w:p w14:paraId="412F17F2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266.7f,</w:t>
      </w:r>
    </w:p>
    <w:p w14:paraId="46B6889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391.8f</w:t>
      </w:r>
    </w:p>
    <w:p w14:paraId="63A1DA7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)</w:t>
      </w:r>
    </w:p>
    <w:p w14:paraId="53482057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val screenButtonColumns = arrayOf(</w:t>
      </w:r>
    </w:p>
    <w:p w14:paraId="110D7A28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4,</w:t>
      </w:r>
    </w:p>
    <w:p w14:paraId="4D140E1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3,</w:t>
      </w:r>
    </w:p>
    <w:p w14:paraId="156EA0F1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3,</w:t>
      </w:r>
    </w:p>
    <w:p w14:paraId="502103A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3,</w:t>
      </w:r>
    </w:p>
    <w:p w14:paraId="1D972B0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3,</w:t>
      </w:r>
    </w:p>
    <w:p w14:paraId="4B59F52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2,</w:t>
      </w:r>
    </w:p>
    <w:p w14:paraId="551E6B3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2</w:t>
      </w:r>
    </w:p>
    <w:p w14:paraId="0B04614C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)</w:t>
      </w:r>
    </w:p>
    <w:p w14:paraId="4215503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val screenButtonRows = arrayOf(</w:t>
      </w:r>
    </w:p>
    <w:p w14:paraId="46B2286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5,</w:t>
      </w:r>
    </w:p>
    <w:p w14:paraId="3BC44DD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4,</w:t>
      </w:r>
    </w:p>
    <w:p w14:paraId="74EAC57C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4,</w:t>
      </w:r>
    </w:p>
    <w:p w14:paraId="6DA70F78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4,</w:t>
      </w:r>
    </w:p>
    <w:p w14:paraId="3D095E5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3,</w:t>
      </w:r>
    </w:p>
    <w:p w14:paraId="2B73F64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3,</w:t>
      </w:r>
    </w:p>
    <w:p w14:paraId="1ABD06F9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3</w:t>
      </w:r>
    </w:p>
    <w:p w14:paraId="60C142DD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)</w:t>
      </w:r>
    </w:p>
    <w:p w14:paraId="712F124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val buttonRoundedSizes = arrayOf( // 0.75</w:t>
      </w:r>
    </w:p>
    <w:p w14:paraId="35DCAFD1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//6.sp,</w:t>
      </w:r>
    </w:p>
    <w:p w14:paraId="6E51BB2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//8.sp,</w:t>
      </w:r>
    </w:p>
    <w:p w14:paraId="50863D1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9.dp,</w:t>
      </w:r>
    </w:p>
    <w:p w14:paraId="48E22E2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12.dp,</w:t>
      </w:r>
    </w:p>
    <w:p w14:paraId="2811CB7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16.dp,</w:t>
      </w:r>
    </w:p>
    <w:p w14:paraId="4DB65AC8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21.dp,</w:t>
      </w:r>
    </w:p>
    <w:p w14:paraId="67C5955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28.dp</w:t>
      </w:r>
    </w:p>
    <w:p w14:paraId="21FF90B6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)</w:t>
      </w:r>
    </w:p>
    <w:p w14:paraId="645F68FC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val buttonTextSizes = arrayOf( // 0.75</w:t>
      </w:r>
    </w:p>
    <w:p w14:paraId="3B4B87B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//6.sp,</w:t>
      </w:r>
    </w:p>
    <w:p w14:paraId="5BA1DD67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//8.sp,</w:t>
      </w:r>
    </w:p>
    <w:p w14:paraId="6BB7B087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11.sp,</w:t>
      </w:r>
    </w:p>
    <w:p w14:paraId="00FC0B68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14.sp,</w:t>
      </w:r>
    </w:p>
    <w:p w14:paraId="604E38AC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19.sp,</w:t>
      </w:r>
    </w:p>
    <w:p w14:paraId="33E0F88D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26.sp,</w:t>
      </w:r>
    </w:p>
    <w:p w14:paraId="58AC04E6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34.sp</w:t>
      </w:r>
    </w:p>
    <w:p w14:paraId="5A44D6ED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)</w:t>
      </w:r>
    </w:p>
    <w:p w14:paraId="1DF6271A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0746E498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fun init(density: Density) {</w:t>
      </w:r>
    </w:p>
    <w:p w14:paraId="45BC4E0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for (buttonWidthPx in buttonWidthsPx) buttonWidthsDp +=</w:t>
      </w:r>
    </w:p>
    <w:p w14:paraId="6409F57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with(density) { buttonWidthPx.toDp() }</w:t>
      </w:r>
    </w:p>
    <w:p w14:paraId="6D1C079D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for (buttonHeightPx in buttonHeightsPx) buttonHeightsDp +=</w:t>
      </w:r>
    </w:p>
    <w:p w14:paraId="675D034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with(density) { buttonHeightPx.toDp() }</w:t>
      </w:r>
    </w:p>
    <w:p w14:paraId="765299C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}</w:t>
      </w:r>
    </w:p>
    <w:p w14:paraId="59E20D81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502D0047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fun buttonWidthDpToColumns(screenWidthDp: Dp, buttonWidthDp: Dp, gapPercentage: Float): Int =</w:t>
      </w:r>
    </w:p>
    <w:p w14:paraId="69708BA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(screenWidthDp / (buttonWidthDp * (1 + 2 * gapPercentage))).toInt()</w:t>
      </w:r>
    </w:p>
    <w:p w14:paraId="1DAA0958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1F3524A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fun columnsToButtonWidthDp(screenWidthDp: Dp, buttonColumns: Int, gapPercentage: Float) =</w:t>
      </w:r>
    </w:p>
    <w:p w14:paraId="54CAD5A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screenWidthDp / (buttonColumns * (1 + 2 * gapPercentage))</w:t>
      </w:r>
    </w:p>
    <w:p w14:paraId="04745FF6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7F921B7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fun buttonHeightDpToRows(screenHeightDp: Dp, buttonHeightDp: Dp, gapPercentage: Float): Int =</w:t>
      </w:r>
    </w:p>
    <w:p w14:paraId="233549F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(screenHeightDp / (buttonHeightDp * (1 + 2 * gapPercentage))).toInt()</w:t>
      </w:r>
    </w:p>
    <w:p w14:paraId="4E62CA51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3EF8538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lastRenderedPageBreak/>
        <w:t xml:space="preserve">    fun columnsToButtonHeightDp(screenHeightDp: Dp, buttonRows: Int, gapPercentage: Float) =</w:t>
      </w:r>
    </w:p>
    <w:p w14:paraId="57A839A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screenHeightDp / (buttonRows * (1 + 2 * gapPercentage))</w:t>
      </w:r>
    </w:p>
    <w:p w14:paraId="6BB99C6E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4AB30818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}==============================================</w:t>
      </w:r>
    </w:p>
    <w:p w14:paraId="514A5C5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LogPointerEvents.kt</w:t>
      </w:r>
    </w:p>
    <w:p w14:paraId="2CC5EE8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==============================================</w:t>
      </w:r>
    </w:p>
    <w:p w14:paraId="405C2787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package com.toddkushnerllc.android_adaptive_ui</w:t>
      </w:r>
    </w:p>
    <w:p w14:paraId="2A653D43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08EBF74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androidx.compose.foundation.background</w:t>
      </w:r>
    </w:p>
    <w:p w14:paraId="5F7B152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androidx.compose.foundation.layout.Box</w:t>
      </w:r>
    </w:p>
    <w:p w14:paraId="0FE713EC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androidx.compose.foundation.layout.Column</w:t>
      </w:r>
    </w:p>
    <w:p w14:paraId="2EF3F24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androidx.compose.foundation.layout.Row</w:t>
      </w:r>
    </w:p>
    <w:p w14:paraId="5FA2EB81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androidx.compose.foundation.layout.fillMaxSize</w:t>
      </w:r>
    </w:p>
    <w:p w14:paraId="08319FE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androidx.compose.foundation.layout.fillMaxWidth</w:t>
      </w:r>
    </w:p>
    <w:p w14:paraId="72D084A2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androidx.compose.foundation.layout.height</w:t>
      </w:r>
    </w:p>
    <w:p w14:paraId="447D36A2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androidx.compose.foundation.layout.offset</w:t>
      </w:r>
    </w:p>
    <w:p w14:paraId="12A5C16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androidx.compose.foundation.layout.size</w:t>
      </w:r>
    </w:p>
    <w:p w14:paraId="7BF8D95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androidx.compose.foundation.shape.RoundedCornerShape</w:t>
      </w:r>
    </w:p>
    <w:p w14:paraId="14B5D6E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androidx.compose.material3.MaterialTheme</w:t>
      </w:r>
    </w:p>
    <w:p w14:paraId="1F02846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androidx.compose.material3.Text</w:t>
      </w:r>
    </w:p>
    <w:p w14:paraId="3E9F5D5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androidx.compose.runtime.Composable</w:t>
      </w:r>
    </w:p>
    <w:p w14:paraId="02CD4D6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androidx.compose.runtime.getValue</w:t>
      </w:r>
    </w:p>
    <w:p w14:paraId="191ECD4C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androidx.compose.runtime.mutableStateOf</w:t>
      </w:r>
    </w:p>
    <w:p w14:paraId="4DB69987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androidx.compose.runtime.remember</w:t>
      </w:r>
    </w:p>
    <w:p w14:paraId="712CB45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androidx.compose.runtime.setValue</w:t>
      </w:r>
    </w:p>
    <w:p w14:paraId="5B1082A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androidx.compose.ui.Alignment</w:t>
      </w:r>
    </w:p>
    <w:p w14:paraId="2371B22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androidx.compose.ui.Modifier</w:t>
      </w:r>
    </w:p>
    <w:p w14:paraId="5BCCB92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androidx.compose.ui.draw.clip</w:t>
      </w:r>
    </w:p>
    <w:p w14:paraId="57E789A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androidx.compose.ui.input.pointer.PointerEventType</w:t>
      </w:r>
    </w:p>
    <w:p w14:paraId="68986A89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androidx.compose.ui.input.pointer.pointerInput</w:t>
      </w:r>
    </w:p>
    <w:p w14:paraId="3A3C03A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androidx.compose.ui.layout.onGloballyPositioned</w:t>
      </w:r>
    </w:p>
    <w:p w14:paraId="2B65F1F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androidx.compose.ui.platform.LocalConfiguration</w:t>
      </w:r>
    </w:p>
    <w:p w14:paraId="01017791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androidx.compose.ui.platform.LocalDensity</w:t>
      </w:r>
    </w:p>
    <w:p w14:paraId="3054A46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androidx.compose.ui.text.style.TextAlign</w:t>
      </w:r>
    </w:p>
    <w:p w14:paraId="3A34F6FD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androidx.compose.ui.unit.IntOffset</w:t>
      </w:r>
    </w:p>
    <w:p w14:paraId="1CF423E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androidx.compose.ui.unit.dp</w:t>
      </w:r>
    </w:p>
    <w:p w14:paraId="5D1180B2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androidx.compose.ui.unit.sp</w:t>
      </w:r>
    </w:p>
    <w:p w14:paraId="0383269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kotlin.math.roundToInt</w:t>
      </w:r>
    </w:p>
    <w:p w14:paraId="596B9D2F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1079EE5E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30BA3AE8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@Composable</w:t>
      </w:r>
    </w:p>
    <w:p w14:paraId="737296F1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fun LogPointerEvents(</w:t>
      </w:r>
    </w:p>
    <w:p w14:paraId="0E15926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filter: PointerEventType? = null</w:t>
      </w:r>
    </w:p>
    <w:p w14:paraId="6C9DBD19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) {</w:t>
      </w:r>
    </w:p>
    <w:p w14:paraId="7A6C5FD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val configuration = LocalConfiguration.current</w:t>
      </w:r>
    </w:p>
    <w:p w14:paraId="2AA4B8F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val density = LocalDensity.current</w:t>
      </w:r>
    </w:p>
    <w:p w14:paraId="0C58555D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33CF99C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var state by remember { mutableStateOf(State(configuration, density)) }</w:t>
      </w:r>
    </w:p>
    <w:p w14:paraId="3E4ACAE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var noClicks by remember { mutableStateOf(0) }</w:t>
      </w:r>
    </w:p>
    <w:p w14:paraId="56569319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val stateChanged: () -&gt; Unit = {</w:t>
      </w:r>
    </w:p>
    <w:p w14:paraId="5256131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state = state.copy(clicked = ++noClicks)</w:t>
      </w:r>
    </w:p>
    <w:p w14:paraId="4B27B14C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}</w:t>
      </w:r>
    </w:p>
    <w:p w14:paraId="4CC99D2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//val context = LocalContext.current // Get the current context</w:t>
      </w:r>
    </w:p>
    <w:p w14:paraId="6D9FCF1E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26D990D6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state.init(configuration, density)</w:t>
      </w:r>
    </w:p>
    <w:p w14:paraId="03961A9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fun formatDecimals(number: Float, decimals: Int) = String.format("%.${decimals}f", number)</w:t>
      </w:r>
    </w:p>
    <w:p w14:paraId="3087CDB5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64EB55F8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Column(</w:t>
      </w:r>
    </w:p>
    <w:p w14:paraId="334DF44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modifier = Modifier.fillMaxSize(), // Makes the Column take the full width</w:t>
      </w:r>
    </w:p>
    <w:p w14:paraId="50A1BBFC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horizontalAlignment = Alignment.CenterHorizontally // Centers children horizontally</w:t>
      </w:r>
    </w:p>
    <w:p w14:paraId="67B58B1C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) {</w:t>
      </w:r>
    </w:p>
    <w:p w14:paraId="3AA6A5D6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Text("Adaptive UI", textAlign = TextAlign.Center, fontSize = 48.sp)</w:t>
      </w:r>
    </w:p>
    <w:p w14:paraId="2634D577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Text("screen size ${state.screen.width.dp} x ${state.screen.height.dp}", fontSize = 12.sp)</w:t>
      </w:r>
    </w:p>
    <w:p w14:paraId="53EDFE16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Text(</w:t>
      </w:r>
    </w:p>
    <w:p w14:paraId="6C39733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"screen size ${state.screen.width.px}.px x ${state.screen.height.px}.px",</w:t>
      </w:r>
    </w:p>
    <w:p w14:paraId="73072F3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fontSize = 12.sp</w:t>
      </w:r>
    </w:p>
    <w:p w14:paraId="75AC6B5C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)</w:t>
      </w:r>
    </w:p>
    <w:p w14:paraId="729FA2C7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//Text("box size ${state.boxWidthDp} x ${state.boxHeightDp}", fontSize = 12.sp)</w:t>
      </w:r>
    </w:p>
    <w:p w14:paraId="71349DF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//Text("box size ${state.boxWidthPx}.px x ${state.boxHeightPx}.px", fontSize = 12.sp)</w:t>
      </w:r>
    </w:p>
    <w:p w14:paraId="0A9CAEF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Text(</w:t>
      </w:r>
    </w:p>
    <w:p w14:paraId="37F160B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"button size ${state.getButtonWidthDp()} x ${state.getButtonHeightDp()}",</w:t>
      </w:r>
    </w:p>
    <w:p w14:paraId="42195481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fontSize = 12.sp</w:t>
      </w:r>
    </w:p>
    <w:p w14:paraId="60CBBFE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)</w:t>
      </w:r>
    </w:p>
    <w:p w14:paraId="038D5E4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Text(</w:t>
      </w:r>
    </w:p>
    <w:p w14:paraId="61678CF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"button size ${state.getButtonWidthPx()}.px x ${state.getButtonHeightPx()}.px",</w:t>
      </w:r>
    </w:p>
    <w:p w14:paraId="5C977CCD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fontSize = 12.sp</w:t>
      </w:r>
    </w:p>
    <w:p w14:paraId="3A9BB098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)</w:t>
      </w:r>
    </w:p>
    <w:p w14:paraId="01D2952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Text(</w:t>
      </w:r>
    </w:p>
    <w:p w14:paraId="06B1D70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"offsetX ${formatDecimals(state.boxOffset.x, 1)}.px " +</w:t>
      </w:r>
    </w:p>
    <w:p w14:paraId="6F9244A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"offsetY ${</w:t>
      </w:r>
    </w:p>
    <w:p w14:paraId="59601B0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formatDecimals(state.boxOffset.y, 1)</w:t>
      </w:r>
    </w:p>
    <w:p w14:paraId="56FA26AC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}.px",</w:t>
      </w:r>
    </w:p>
    <w:p w14:paraId="55AA7EB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fontSize = 12.sp</w:t>
      </w:r>
    </w:p>
    <w:p w14:paraId="08CCBB81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)</w:t>
      </w:r>
    </w:p>
    <w:p w14:paraId="31420919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if (!state.showDialog) {</w:t>
      </w:r>
    </w:p>
    <w:p w14:paraId="4D63D7A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Column() {</w:t>
      </w:r>
    </w:p>
    <w:p w14:paraId="0A540346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Box(</w:t>
      </w:r>
    </w:p>
    <w:p w14:paraId="540E485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modifier = Modifier</w:t>
      </w:r>
    </w:p>
    <w:p w14:paraId="42FAA02D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.fillMaxWidth()</w:t>
      </w:r>
    </w:p>
    <w:p w14:paraId="23DFC56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.height(600.dp)</w:t>
      </w:r>
    </w:p>
    <w:p w14:paraId="5AA3C459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.background(MaterialTheme.colorScheme.secondaryContainer)</w:t>
      </w:r>
    </w:p>
    <w:p w14:paraId="57B06751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.onGloballyPositioned { coordinates -&gt;</w:t>
      </w:r>
    </w:p>
    <w:p w14:paraId="2578783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state.box = Dimensions(</w:t>
      </w:r>
    </w:p>
    <w:p w14:paraId="19A90ED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    Extent.pxToExtent(density, coordinates.size.width.toFloat()),</w:t>
      </w:r>
    </w:p>
    <w:p w14:paraId="05AAB8F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    Extent.pxToExtent(density, coordinates.size.height.toFloat()),</w:t>
      </w:r>
    </w:p>
    <w:p w14:paraId="0187201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)</w:t>
      </w:r>
    </w:p>
    <w:p w14:paraId="37E7FBC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}</w:t>
      </w:r>
    </w:p>
    <w:p w14:paraId="59B41708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.pointerInput(filter) {</w:t>
      </w:r>
    </w:p>
    <w:p w14:paraId="6CE4633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awaitPointerEventScope {</w:t>
      </w:r>
    </w:p>
    <w:p w14:paraId="10C063D2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    while (true) {</w:t>
      </w:r>
    </w:p>
    <w:p w14:paraId="3FC2338D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        val event = awaitPointerEvent()</w:t>
      </w:r>
    </w:p>
    <w:p w14:paraId="18406DE9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        // handle pointer event</w:t>
      </w:r>
    </w:p>
    <w:p w14:paraId="7AC5344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        if (filter == null || event.type == filter) {</w:t>
      </w:r>
    </w:p>
    <w:p w14:paraId="7A7336D8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            PointerEvents.onBoxPointerEvent(</w:t>
      </w:r>
    </w:p>
    <w:p w14:paraId="310BFF5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                event,</w:t>
      </w:r>
    </w:p>
    <w:p w14:paraId="34509F9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                state,</w:t>
      </w:r>
    </w:p>
    <w:p w14:paraId="1406AFDC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                stateChanged</w:t>
      </w:r>
    </w:p>
    <w:p w14:paraId="5F953C26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            )</w:t>
      </w:r>
    </w:p>
    <w:p w14:paraId="7B31649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lastRenderedPageBreak/>
        <w:t xml:space="preserve">                                    }</w:t>
      </w:r>
    </w:p>
    <w:p w14:paraId="30ED703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    }</w:t>
      </w:r>
    </w:p>
    <w:p w14:paraId="1FF7BD96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}</w:t>
      </w:r>
    </w:p>
    <w:p w14:paraId="7E30ECC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}</w:t>
      </w:r>
    </w:p>
    <w:p w14:paraId="35F83422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) {</w:t>
      </w:r>
    </w:p>
    <w:p w14:paraId="0DF4CBD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// The Button composable placed inside the Box</w:t>
      </w:r>
    </w:p>
    <w:p w14:paraId="033D395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Box(</w:t>
      </w:r>
    </w:p>
    <w:p w14:paraId="5ECCD16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contentAlignment = Alignment.Center,</w:t>
      </w:r>
    </w:p>
    <w:p w14:paraId="728B769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modifier = Modifier</w:t>
      </w:r>
    </w:p>
    <w:p w14:paraId="6B50E1C8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.offset {</w:t>
      </w:r>
    </w:p>
    <w:p w14:paraId="18F2A39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    IntOffset(</w:t>
      </w:r>
    </w:p>
    <w:p w14:paraId="2F7A2A3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        state.boxOffset.x.roundToInt(),</w:t>
      </w:r>
    </w:p>
    <w:p w14:paraId="7CB2B527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        state.boxOffset.y.roundToInt()</w:t>
      </w:r>
    </w:p>
    <w:p w14:paraId="6EDCA14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    )</w:t>
      </w:r>
    </w:p>
    <w:p w14:paraId="2125558D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}</w:t>
      </w:r>
    </w:p>
    <w:p w14:paraId="304FD3D2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.size(</w:t>
      </w:r>
    </w:p>
    <w:p w14:paraId="017DF1B7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    state.getButtonWidthDp(),</w:t>
      </w:r>
    </w:p>
    <w:p w14:paraId="57AEA576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    state.getButtonHeightDp()</w:t>
      </w:r>
    </w:p>
    <w:p w14:paraId="620E919C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)</w:t>
      </w:r>
    </w:p>
    <w:p w14:paraId="63F4E8A2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//.align(Alignment.Center) // Center the button within the Box</w:t>
      </w:r>
    </w:p>
    <w:p w14:paraId="458D7C52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.clip(RoundedCornerShape(ButtonParameters.buttonRoundedSizes[state.buttonSizeIndex]))//28.dp)) // Apply rounded corners</w:t>
      </w:r>
    </w:p>
    <w:p w14:paraId="5FE73E16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.background(MaterialTheme.colorScheme.primary)</w:t>
      </w:r>
    </w:p>
    <w:p w14:paraId="4545CC3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.pointerInput(filter) {</w:t>
      </w:r>
    </w:p>
    <w:p w14:paraId="21B7A42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    awaitPointerEventScope {</w:t>
      </w:r>
    </w:p>
    <w:p w14:paraId="1D2268E2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        while (true) {</w:t>
      </w:r>
    </w:p>
    <w:p w14:paraId="4C1E565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            val event = awaitPointerEvent()</w:t>
      </w:r>
    </w:p>
    <w:p w14:paraId="42E3BA0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            // handle pointer event</w:t>
      </w:r>
    </w:p>
    <w:p w14:paraId="35635CC8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            if (filter == null || event.type == filter) {</w:t>
      </w:r>
    </w:p>
    <w:p w14:paraId="3FEB22C6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                PointerEvents.onButtonPointerEvent(</w:t>
      </w:r>
    </w:p>
    <w:p w14:paraId="3AA1CFA9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                    event,</w:t>
      </w:r>
    </w:p>
    <w:p w14:paraId="6CA8560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                    state,</w:t>
      </w:r>
    </w:p>
    <w:p w14:paraId="10F9C10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                    stateChanged</w:t>
      </w:r>
    </w:p>
    <w:p w14:paraId="5870270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                )</w:t>
      </w:r>
    </w:p>
    <w:p w14:paraId="619520E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            }</w:t>
      </w:r>
    </w:p>
    <w:p w14:paraId="311D6D48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        }</w:t>
      </w:r>
    </w:p>
    <w:p w14:paraId="50F631A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    }</w:t>
      </w:r>
    </w:p>
    <w:p w14:paraId="0FDCC7D7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}</w:t>
      </w:r>
    </w:p>
    <w:p w14:paraId="23EB3E9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) {</w:t>
      </w:r>
    </w:p>
    <w:p w14:paraId="12CD55F7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Text(</w:t>
      </w:r>
    </w:p>
    <w:p w14:paraId="6A67AB29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text = "Click Me",</w:t>
      </w:r>
    </w:p>
    <w:p w14:paraId="261E3A3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color = MaterialTheme.colorScheme.onPrimary,</w:t>
      </w:r>
    </w:p>
    <w:p w14:paraId="70ABD5D2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fontSize = ButtonParameters.buttonTextSizes[state.buttonSizeIndex]</w:t>
      </w:r>
    </w:p>
    <w:p w14:paraId="0B36DFF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)</w:t>
      </w:r>
    </w:p>
    <w:p w14:paraId="5339BD66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}</w:t>
      </w:r>
    </w:p>
    <w:p w14:paraId="6923C94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}</w:t>
      </w:r>
    </w:p>
    <w:p w14:paraId="1CED466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Row() {</w:t>
      </w:r>
    </w:p>
    <w:p w14:paraId="55B23A8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MaximizeButton(state.maximizeButton, stateChanged)</w:t>
      </w:r>
    </w:p>
    <w:p w14:paraId="317B27F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MinimizeButton(state.minimizeButton, stateChanged)</w:t>
      </w:r>
    </w:p>
    <w:p w14:paraId="5CB975BD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IncrementButton(state.incrementButton, stateChanged)</w:t>
      </w:r>
    </w:p>
    <w:p w14:paraId="51E6BE48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DecrementButton(state.decrementButton, stateChanged)</w:t>
      </w:r>
    </w:p>
    <w:p w14:paraId="1C1EBC3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ExpandButton(state.incrementButton, stateChanged)</w:t>
      </w:r>
    </w:p>
    <w:p w14:paraId="6226EDE1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CompressButton(state.decrementButton, stateChanged)</w:t>
      </w:r>
    </w:p>
    <w:p w14:paraId="0A80CC86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}</w:t>
      </w:r>
    </w:p>
    <w:p w14:paraId="0A32E6D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}</w:t>
      </w:r>
    </w:p>
    <w:p w14:paraId="5DCF1F8C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} else {</w:t>
      </w:r>
    </w:p>
    <w:p w14:paraId="6DFA1C57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ConfirmButtonTapDialog(state.onConfirm, state.onDismiss, stateChanged)</w:t>
      </w:r>
    </w:p>
    <w:p w14:paraId="2F1E37A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}</w:t>
      </w:r>
    </w:p>
    <w:p w14:paraId="354AF4A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}</w:t>
      </w:r>
    </w:p>
    <w:p w14:paraId="1797F6AC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}</w:t>
      </w:r>
    </w:p>
    <w:p w14:paraId="3BDED5B6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6EB98DEB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5F86524D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==============================================</w:t>
      </w:r>
    </w:p>
    <w:p w14:paraId="3F103D66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PointerEvents.kt</w:t>
      </w:r>
    </w:p>
    <w:p w14:paraId="6D103B5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==============================================</w:t>
      </w:r>
    </w:p>
    <w:p w14:paraId="22C11E72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package com.toddkushnerllc.android_adaptive_ui</w:t>
      </w:r>
    </w:p>
    <w:p w14:paraId="65B9CAE9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23AA4222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android.util.Log</w:t>
      </w:r>
    </w:p>
    <w:p w14:paraId="55B7E4F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androidx.compose.ui.input.pointer.PointerEvent</w:t>
      </w:r>
    </w:p>
    <w:p w14:paraId="0AD8F1E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androidx.compose.ui.input.pointer.PointerEventType</w:t>
      </w:r>
    </w:p>
    <w:p w14:paraId="3FC476D8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6F100D17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object PointerEvents {</w:t>
      </w:r>
    </w:p>
    <w:p w14:paraId="55D31647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fun log(message: String) = Log.d("LogPointerEvents", message)</w:t>
      </w:r>
    </w:p>
    <w:p w14:paraId="1E0A836D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val onBoxPointerEvent: (</w:t>
      </w:r>
    </w:p>
    <w:p w14:paraId="1460BA1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PointerEvent,</w:t>
      </w:r>
    </w:p>
    <w:p w14:paraId="5DCF3DB2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State,</w:t>
      </w:r>
    </w:p>
    <w:p w14:paraId="727ECAD9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stateChanged: () -&gt; Unit</w:t>
      </w:r>
    </w:p>
    <w:p w14:paraId="0538EA56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) -&gt; Unit =</w:t>
      </w:r>
    </w:p>
    <w:p w14:paraId="7382905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{ event,</w:t>
      </w:r>
    </w:p>
    <w:p w14:paraId="72E7AAF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state,</w:t>
      </w:r>
    </w:p>
    <w:p w14:paraId="3C97F9BD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stateChanged</w:t>
      </w:r>
    </w:p>
    <w:p w14:paraId="2D54A04D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-&gt;</w:t>
      </w:r>
    </w:p>
    <w:p w14:paraId="22967F3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log("box ${event.type}, ${event.changes.first().position}, ${event.changes.first().pressure}, ${event.changes.first().uptimeMillis}")</w:t>
      </w:r>
    </w:p>
    <w:p w14:paraId="029C3C21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when (event.type) {</w:t>
      </w:r>
    </w:p>
    <w:p w14:paraId="3EBB5FD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PointerEventType.Press -&gt; {</w:t>
      </w:r>
    </w:p>
    <w:p w14:paraId="3559324C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if (state.buttonMoving) {</w:t>
      </w:r>
    </w:p>
    <w:p w14:paraId="39EB6101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state.setFirstPosition(event.changes.first().position)</w:t>
      </w:r>
    </w:p>
    <w:p w14:paraId="15F5439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}</w:t>
      </w:r>
    </w:p>
    <w:p w14:paraId="7D2E1A91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when (state.pointerEventState) {</w:t>
      </w:r>
    </w:p>
    <w:p w14:paraId="6CBE2768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PointerEventState.START -&gt; {</w:t>
      </w:r>
    </w:p>
    <w:p w14:paraId="55FAAF0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state.setPointerEventState(PointerEventState.BOX_PRESS)</w:t>
      </w:r>
    </w:p>
    <w:p w14:paraId="0D187456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}</w:t>
      </w:r>
    </w:p>
    <w:p w14:paraId="7E33B8D7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214719C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PointerEventState.BUTTON_PRESS -&gt; {</w:t>
      </w:r>
    </w:p>
    <w:p w14:paraId="3FB3A827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state.setPointerEventState(PointerEventState.BUTTON_BOX_PRESS)</w:t>
      </w:r>
    </w:p>
    <w:p w14:paraId="6A46ABF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}</w:t>
      </w:r>
    </w:p>
    <w:p w14:paraId="34412895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42BEB8E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PointerEventState.BUTTON_RELEASE -&gt; {</w:t>
      </w:r>
    </w:p>
    <w:p w14:paraId="29C7D7B9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//setPointerEventState(PointerEventState.BUTTON_BOX_PRESS)</w:t>
      </w:r>
    </w:p>
    <w:p w14:paraId="72ABA65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}</w:t>
      </w:r>
    </w:p>
    <w:p w14:paraId="3E18C15A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56BE75A2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PointerEventState.BOX_PRESS -&gt; {</w:t>
      </w:r>
    </w:p>
    <w:p w14:paraId="63B39CD2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}</w:t>
      </w:r>
    </w:p>
    <w:p w14:paraId="7C93FD60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546C4AF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else -&gt; {</w:t>
      </w:r>
    </w:p>
    <w:p w14:paraId="59844EE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log("unexpected box event type ${event.type} in state $state.pointerEventState")</w:t>
      </w:r>
    </w:p>
    <w:p w14:paraId="43D2D838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state.setPointerEventState(PointerEventState.START)</w:t>
      </w:r>
    </w:p>
    <w:p w14:paraId="0ABDA4F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lastRenderedPageBreak/>
        <w:t xml:space="preserve">                        }</w:t>
      </w:r>
    </w:p>
    <w:p w14:paraId="286DD87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}</w:t>
      </w:r>
    </w:p>
    <w:p w14:paraId="191727ED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}</w:t>
      </w:r>
    </w:p>
    <w:p w14:paraId="286373E2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0A61753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PointerEventType.Move -&gt; {</w:t>
      </w:r>
    </w:p>
    <w:p w14:paraId="57DA0609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if (state.buttonMoving) {</w:t>
      </w:r>
    </w:p>
    <w:p w14:paraId="62265F4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state.setChangePosition(event.changes.first())</w:t>
      </w:r>
    </w:p>
    <w:p w14:paraId="752343F2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stateChanged()</w:t>
      </w:r>
    </w:p>
    <w:p w14:paraId="64F28A7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}</w:t>
      </w:r>
    </w:p>
    <w:p w14:paraId="47B77C5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}</w:t>
      </w:r>
    </w:p>
    <w:p w14:paraId="652A8992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2BEC901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PointerEventType.Release -&gt; {</w:t>
      </w:r>
    </w:p>
    <w:p w14:paraId="2D5F907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if (state.buttonMoving) {</w:t>
      </w:r>
    </w:p>
    <w:p w14:paraId="463669E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state.setFinalPosition()</w:t>
      </w:r>
    </w:p>
    <w:p w14:paraId="308A2EC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state.setButtonMoving(false)</w:t>
      </w:r>
    </w:p>
    <w:p w14:paraId="4031F418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}</w:t>
      </w:r>
    </w:p>
    <w:p w14:paraId="576E0818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when (state.pointerEventState) {</w:t>
      </w:r>
    </w:p>
    <w:p w14:paraId="3339769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PointerEventState.BOX_PRESS -&gt; {</w:t>
      </w:r>
    </w:p>
    <w:p w14:paraId="3E870141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// pointerEventState = PointerEventState.BOX_TAP // PointerEventState.BOX_RELEASE</w:t>
      </w:r>
    </w:p>
    <w:p w14:paraId="5C47ED42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state.setPointerEventState(PointerEventState.START)</w:t>
      </w:r>
    </w:p>
    <w:p w14:paraId="4E65E43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state.incrementButtonSize()</w:t>
      </w:r>
    </w:p>
    <w:p w14:paraId="35F16A7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stateChanged()</w:t>
      </w:r>
    </w:p>
    <w:p w14:paraId="098D8E67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}</w:t>
      </w:r>
    </w:p>
    <w:p w14:paraId="169CC9FB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17FD5D61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PointerEventState.BUTTON_RELEASE -&gt; {</w:t>
      </w:r>
    </w:p>
    <w:p w14:paraId="6DF418B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//setPointerEventState(PointerEventState.BUTTON_BOX_RELEASE)</w:t>
      </w:r>
    </w:p>
    <w:p w14:paraId="48662E4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//setPointerEventState(PointerEventState.BUTTON_TAP)</w:t>
      </w:r>
    </w:p>
    <w:p w14:paraId="130B34C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state.setPointerEventState(PointerEventState.START)</w:t>
      </w:r>
    </w:p>
    <w:p w14:paraId="2FF4E3A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if (state.setButtonRelease(event.changes.first().uptimeMillis)) {</w:t>
      </w:r>
    </w:p>
    <w:p w14:paraId="60CF49D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    if (state.buttonSizeIndex &gt; (ButtonParameters.buttonSizeIndexMax / 2)) {</w:t>
      </w:r>
    </w:p>
    <w:p w14:paraId="0B5005A9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        state.setShowDialog()</w:t>
      </w:r>
    </w:p>
    <w:p w14:paraId="17F5EE5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        stateChanged()</w:t>
      </w:r>
    </w:p>
    <w:p w14:paraId="50C5B0E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    } else {</w:t>
      </w:r>
    </w:p>
    <w:p w14:paraId="4B1FC52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        state.decrementButtonSize()</w:t>
      </w:r>
    </w:p>
    <w:p w14:paraId="1CDBA7C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        stateChanged()</w:t>
      </w:r>
    </w:p>
    <w:p w14:paraId="31C0A77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    }</w:t>
      </w:r>
    </w:p>
    <w:p w14:paraId="46E4FA6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}</w:t>
      </w:r>
    </w:p>
    <w:p w14:paraId="59667B5C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}</w:t>
      </w:r>
    </w:p>
    <w:p w14:paraId="4B9758A1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082FFB06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else -&gt; {</w:t>
      </w:r>
    </w:p>
    <w:p w14:paraId="33BDC33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log("unexpected box event type ${event.type} in state $state.pointerEventState")</w:t>
      </w:r>
    </w:p>
    <w:p w14:paraId="11F5D026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state.setPointerEventState(PointerEventState.START)</w:t>
      </w:r>
    </w:p>
    <w:p w14:paraId="1E3EEEC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}</w:t>
      </w:r>
    </w:p>
    <w:p w14:paraId="6F5A881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}</w:t>
      </w:r>
    </w:p>
    <w:p w14:paraId="7F234DE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}</w:t>
      </w:r>
    </w:p>
    <w:p w14:paraId="08710485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72C71531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PointerEventType.Move -&gt; {}</w:t>
      </w:r>
    </w:p>
    <w:p w14:paraId="5A84DF7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else -&gt;</w:t>
      </w:r>
    </w:p>
    <w:p w14:paraId="367D3949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log("unexpected box event type ${event.type}")</w:t>
      </w:r>
    </w:p>
    <w:p w14:paraId="7D0B7EA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}</w:t>
      </w:r>
    </w:p>
    <w:p w14:paraId="3D07DF42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}</w:t>
      </w:r>
    </w:p>
    <w:p w14:paraId="720CBF2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val onButtonPointerEvent: (</w:t>
      </w:r>
    </w:p>
    <w:p w14:paraId="6E0EA671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PointerEvent,</w:t>
      </w:r>
    </w:p>
    <w:p w14:paraId="43142461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State,</w:t>
      </w:r>
    </w:p>
    <w:p w14:paraId="76C4634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stateChanged: () -&gt; Unit</w:t>
      </w:r>
    </w:p>
    <w:p w14:paraId="67222E1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) -&gt; Unit =</w:t>
      </w:r>
    </w:p>
    <w:p w14:paraId="254E9C98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{ event,</w:t>
      </w:r>
    </w:p>
    <w:p w14:paraId="53DA393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state,</w:t>
      </w:r>
    </w:p>
    <w:p w14:paraId="75D14C6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stateChanged</w:t>
      </w:r>
    </w:p>
    <w:p w14:paraId="796C839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-&gt;</w:t>
      </w:r>
    </w:p>
    <w:p w14:paraId="53026F29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log("button ${event.type}, ${event.changes.first().position}, ${event.changes.first().pressure}, ${event.changes.first().uptimeMillis}                               ")</w:t>
      </w:r>
    </w:p>
    <w:p w14:paraId="1F6F503D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when (event.type) {</w:t>
      </w:r>
    </w:p>
    <w:p w14:paraId="0C65ED8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PointerEventType.Press -&gt; {</w:t>
      </w:r>
    </w:p>
    <w:p w14:paraId="3D573FAC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state.setButtonMoving(true)</w:t>
      </w:r>
    </w:p>
    <w:p w14:paraId="57327037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when (state.pointerEventState) {</w:t>
      </w:r>
    </w:p>
    <w:p w14:paraId="4507D9CD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PointerEventState.START -&gt; {</w:t>
      </w:r>
    </w:p>
    <w:p w14:paraId="593B75EC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state.setPointerEventState(PointerEventState.BUTTON_PRESS)</w:t>
      </w:r>
    </w:p>
    <w:p w14:paraId="5927C08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state.setButtonPress(event.changes.first().uptimeMillis)</w:t>
      </w:r>
    </w:p>
    <w:p w14:paraId="6511635D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}</w:t>
      </w:r>
    </w:p>
    <w:p w14:paraId="671DD7B3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7EE8E3F6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PointerEventState.BUTTON_PRESS -&gt; {</w:t>
      </w:r>
    </w:p>
    <w:p w14:paraId="477E50D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}</w:t>
      </w:r>
    </w:p>
    <w:p w14:paraId="53EF7D40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25A4EED9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else -&gt; {</w:t>
      </w:r>
    </w:p>
    <w:p w14:paraId="436BB23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log("unexpected box event type ${event.type} in state $state.pointerEventState")</w:t>
      </w:r>
    </w:p>
    <w:p w14:paraId="15A057A6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state.setPointerEventState(PointerEventState.BUTTON_PRESS)</w:t>
      </w:r>
    </w:p>
    <w:p w14:paraId="434F3E37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}</w:t>
      </w:r>
    </w:p>
    <w:p w14:paraId="5212A5B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}</w:t>
      </w:r>
    </w:p>
    <w:p w14:paraId="306B2562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}</w:t>
      </w:r>
    </w:p>
    <w:p w14:paraId="1985EF47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423945F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PointerEventType.Release -&gt; {</w:t>
      </w:r>
    </w:p>
    <w:p w14:paraId="2A3EFAE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when (state.pointerEventState) {</w:t>
      </w:r>
    </w:p>
    <w:p w14:paraId="4D2BB998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PointerEventState.BUTTON_BOX_PRESS -&gt; {</w:t>
      </w:r>
    </w:p>
    <w:p w14:paraId="217BE1F9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state.setPointerEventState(PointerEventState.BUTTON_RELEASE)</w:t>
      </w:r>
    </w:p>
    <w:p w14:paraId="2898DA8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}</w:t>
      </w:r>
    </w:p>
    <w:p w14:paraId="0B057645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6B96F221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else -&gt; {</w:t>
      </w:r>
    </w:p>
    <w:p w14:paraId="18D3DD9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log("unexpected box event type ${event.type} in state $state.pointerEventState")</w:t>
      </w:r>
    </w:p>
    <w:p w14:paraId="12E9B32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    state.setPointerEventState(PointerEventState.START)</w:t>
      </w:r>
    </w:p>
    <w:p w14:paraId="2A8B380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}</w:t>
      </w:r>
    </w:p>
    <w:p w14:paraId="39F09831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}</w:t>
      </w:r>
    </w:p>
    <w:p w14:paraId="5E0B661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}</w:t>
      </w:r>
    </w:p>
    <w:p w14:paraId="76597053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603721C7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PointerEventType.Move -&gt; {}</w:t>
      </w:r>
    </w:p>
    <w:p w14:paraId="3E17B26C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else -&gt;</w:t>
      </w:r>
    </w:p>
    <w:p w14:paraId="2E24BEFD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log("unexpected button event type ${event.type}")</w:t>
      </w:r>
    </w:p>
    <w:p w14:paraId="52BFBD0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}</w:t>
      </w:r>
    </w:p>
    <w:p w14:paraId="20C2F269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}</w:t>
      </w:r>
    </w:p>
    <w:p w14:paraId="71DA633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}</w:t>
      </w:r>
    </w:p>
    <w:p w14:paraId="621CE9E1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==============================================</w:t>
      </w:r>
    </w:p>
    <w:p w14:paraId="0A453FD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PointerEventState.kt</w:t>
      </w:r>
    </w:p>
    <w:p w14:paraId="1DB00D67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==============================================</w:t>
      </w:r>
    </w:p>
    <w:p w14:paraId="05FEF586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package com.toddkushnerllc.android_adaptive_ui</w:t>
      </w:r>
    </w:p>
    <w:p w14:paraId="211DC5A3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0E33BB49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enum class PointerEventState {</w:t>
      </w:r>
    </w:p>
    <w:p w14:paraId="71A4946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START,</w:t>
      </w:r>
    </w:p>
    <w:p w14:paraId="51DEAFD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BOX_PRESS,</w:t>
      </w:r>
    </w:p>
    <w:p w14:paraId="670D1616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lastRenderedPageBreak/>
        <w:t xml:space="preserve">    BOX_RELEASE,</w:t>
      </w:r>
    </w:p>
    <w:p w14:paraId="7C15264D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BOX_TAP,</w:t>
      </w:r>
    </w:p>
    <w:p w14:paraId="526B4FC8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BUTTON_PRESS,</w:t>
      </w:r>
    </w:p>
    <w:p w14:paraId="79E0969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BUTTON_BOX_PRESS,</w:t>
      </w:r>
    </w:p>
    <w:p w14:paraId="37FD8D5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BUTTON_BOX_RELEASE,</w:t>
      </w:r>
    </w:p>
    <w:p w14:paraId="15236FD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BUTTON_RELEASE,</w:t>
      </w:r>
    </w:p>
    <w:p w14:paraId="0B853D0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BUTTON_TAP</w:t>
      </w:r>
    </w:p>
    <w:p w14:paraId="1184084C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}==============================================</w:t>
      </w:r>
    </w:p>
    <w:p w14:paraId="113F06A8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State.kt</w:t>
      </w:r>
    </w:p>
    <w:p w14:paraId="39EF139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==============================================</w:t>
      </w:r>
    </w:p>
    <w:p w14:paraId="23CFDA1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package com.toddkushnerllc.android_adaptive_ui</w:t>
      </w:r>
    </w:p>
    <w:p w14:paraId="77EF0B82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289961E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android.content.res.Configuration</w:t>
      </w:r>
    </w:p>
    <w:p w14:paraId="1F4EA9ED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androidx.compose.ui.geometry.Offset</w:t>
      </w:r>
    </w:p>
    <w:p w14:paraId="27D9A0F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androidx.compose.ui.input.pointer.PointerInputChange</w:t>
      </w:r>
    </w:p>
    <w:p w14:paraId="63021D71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androidx.compose.ui.unit.Density</w:t>
      </w:r>
    </w:p>
    <w:p w14:paraId="63306AD7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androidx.compose.ui.unit.Dp</w:t>
      </w:r>
    </w:p>
    <w:p w14:paraId="537F9E6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androidx.compose.ui.unit.dp</w:t>
      </w:r>
    </w:p>
    <w:p w14:paraId="61EDEA7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kotlin.math.max</w:t>
      </w:r>
    </w:p>
    <w:p w14:paraId="7F494892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kotlin.math.min</w:t>
      </w:r>
    </w:p>
    <w:p w14:paraId="39720BB7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67383CED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data class Extent(val dp: Dp = 0.dp, val px: Float = 0f) {</w:t>
      </w:r>
    </w:p>
    <w:p w14:paraId="73863AF1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companion object {</w:t>
      </w:r>
    </w:p>
    <w:p w14:paraId="7F90308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fun dpToExtent(density: Density, dp: Dp) =</w:t>
      </w:r>
    </w:p>
    <w:p w14:paraId="59A18F91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Extent(dp, with(density) { dp.toPx() })</w:t>
      </w:r>
    </w:p>
    <w:p w14:paraId="260D8B43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70A45E28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fun pxToExtent(density: Density, px: Float) =</w:t>
      </w:r>
    </w:p>
    <w:p w14:paraId="6CBD160C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Extent(with(density) { px.toDp() }, px)</w:t>
      </w:r>
    </w:p>
    <w:p w14:paraId="2D03AB6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}</w:t>
      </w:r>
    </w:p>
    <w:p w14:paraId="00D2FDDD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}</w:t>
      </w:r>
    </w:p>
    <w:p w14:paraId="3961B54B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7474C5F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data class Dimensions(val width: Extent, val height: Extent)</w:t>
      </w:r>
    </w:p>
    <w:p w14:paraId="3EDB006D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72AC26E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data class BoxOffset(var x: Float = 0f, var y: Float = 0f)</w:t>
      </w:r>
    </w:p>
    <w:p w14:paraId="515CFC1A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77405446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data class State(</w:t>
      </w:r>
    </w:p>
    <w:p w14:paraId="79EDF1A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val configuration: Configuration,</w:t>
      </w:r>
    </w:p>
    <w:p w14:paraId="385D3138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val density: Density,</w:t>
      </w:r>
    </w:p>
    <w:p w14:paraId="6A36142C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var clicked: Int = 0,</w:t>
      </w:r>
    </w:p>
    <w:p w14:paraId="37B0CC3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var pointerEventState: PointerEventState = PointerEventState.START,</w:t>
      </w:r>
    </w:p>
    <w:p w14:paraId="1497AAA9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var buttonPadding: Dp = 0.dp,</w:t>
      </w:r>
    </w:p>
    <w:p w14:paraId="197AC3D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var previousPosition: Offset = Offset.Zero,</w:t>
      </w:r>
    </w:p>
    <w:p w14:paraId="15B84D5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var showDialog: Boolean = false,</w:t>
      </w:r>
    </w:p>
    <w:p w14:paraId="5A7C304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var buttonGapIndex: Int = 0,</w:t>
      </w:r>
    </w:p>
    <w:p w14:paraId="6955625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var buttonMoving: Boolean = false,</w:t>
      </w:r>
    </w:p>
    <w:p w14:paraId="0BABA80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var buttonPressMillis: Long = 0L,</w:t>
      </w:r>
    </w:p>
    <w:p w14:paraId="535A2CB9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val buttonTapThresholdMillis: Int = 250,</w:t>
      </w:r>
    </w:p>
    <w:p w14:paraId="45728BAD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var buttonSizeIndex: Int = 0,</w:t>
      </w:r>
    </w:p>
    <w:p w14:paraId="566536D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var gapPercentage: Float = 0.25f,</w:t>
      </w:r>
    </w:p>
    <w:p w14:paraId="03F61C38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val screen: Dimensions = Dimensions(</w:t>
      </w:r>
    </w:p>
    <w:p w14:paraId="13A54DB7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Extent.dpToExtent(density, configuration.screenWidthDp.dp),</w:t>
      </w:r>
    </w:p>
    <w:p w14:paraId="47A30FE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Extent.dpToExtent(density, configuration.screenHeightDp.dp)</w:t>
      </w:r>
    </w:p>
    <w:p w14:paraId="55A5705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),</w:t>
      </w:r>
    </w:p>
    <w:p w14:paraId="46D2F977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var boxOffset: BoxOffset = BoxOffset(),</w:t>
      </w:r>
    </w:p>
    <w:p w14:paraId="26B937D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var box: Dimensions = Dimensions(</w:t>
      </w:r>
    </w:p>
    <w:p w14:paraId="2AA07612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Extent(),</w:t>
      </w:r>
    </w:p>
    <w:p w14:paraId="68DE5C2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Extent()</w:t>
      </w:r>
    </w:p>
    <w:p w14:paraId="3581B57C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),</w:t>
      </w:r>
    </w:p>
    <w:p w14:paraId="4C1C18C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var first: Boolean = true</w:t>
      </w:r>
    </w:p>
    <w:p w14:paraId="6CF090F7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) {</w:t>
      </w:r>
    </w:p>
    <w:p w14:paraId="63F656C7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fun getButtonGapPercentage() = ButtonParameters.buttonGapPercentage[buttonGapIndex]</w:t>
      </w:r>
    </w:p>
    <w:p w14:paraId="7C6C04A7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fun getButtonHeightDp() = ButtonParameters.buttonHeightsDp[buttonSizeIndex]</w:t>
      </w:r>
    </w:p>
    <w:p w14:paraId="56FB7E3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fun getButtonHeightPx() = ButtonParameters.buttonHeightsPx[buttonSizeIndex]</w:t>
      </w:r>
    </w:p>
    <w:p w14:paraId="0926E8D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fun getButtonWidthDp() = ButtonParameters.buttonWidthsDp[buttonSizeIndex]</w:t>
      </w:r>
    </w:p>
    <w:p w14:paraId="34C0460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fun getButtonWidthPx() = ButtonParameters.buttonWidthsPx[buttonSizeIndex]</w:t>
      </w:r>
    </w:p>
    <w:p w14:paraId="4F4BF31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fun getScreenButtonColumn() = ButtonParameters.screenButtonColumns[buttonSizeIndex]</w:t>
      </w:r>
    </w:p>
    <w:p w14:paraId="2FB9335D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fun getScreenButtonRow() = ButtonParameters.screenButtonRows[buttonSizeIndex]</w:t>
      </w:r>
    </w:p>
    <w:p w14:paraId="6EF43C3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fun getButtonRoundedSize() = ButtonParameters.buttonRoundedSizes[buttonSizeIndex]</w:t>
      </w:r>
    </w:p>
    <w:p w14:paraId="2AB7FEF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fun getButtonTextSize() = ButtonParameters.buttonTextSizes[buttonSizeIndex]</w:t>
      </w:r>
    </w:p>
    <w:p w14:paraId="6FBD786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fun extentFromDp(dp: Dp) = Extent(dp, with(density) { dp.toPx() })</w:t>
      </w:r>
    </w:p>
    <w:p w14:paraId="52C0575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fun extentFromPx(px: Float) = Extent(with(density) { px.toDp() }, px)</w:t>
      </w:r>
    </w:p>
    <w:p w14:paraId="37E280E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fun init(configuration: Configuration, density: Density) {</w:t>
      </w:r>
    </w:p>
    <w:p w14:paraId="077762B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ButtonParameters.init(density)</w:t>
      </w:r>
    </w:p>
    <w:p w14:paraId="0A134062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if (first) {</w:t>
      </w:r>
    </w:p>
    <w:p w14:paraId="1F9995A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boxOffset.x = screen.width.px / 2 - getButtonWidthPx() / 2</w:t>
      </w:r>
    </w:p>
    <w:p w14:paraId="620F7F16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//offsetY = screenHeightPx / 2 - getButtonHeightPx() / 2</w:t>
      </w:r>
    </w:p>
    <w:p w14:paraId="078B5127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boxOffset.y = 675 - getButtonHeightPx() / 2</w:t>
      </w:r>
    </w:p>
    <w:p w14:paraId="06B4F6B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first = false</w:t>
      </w:r>
    </w:p>
    <w:p w14:paraId="6768E6F9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}</w:t>
      </w:r>
    </w:p>
    <w:p w14:paraId="3E71D64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}</w:t>
      </w:r>
    </w:p>
    <w:p w14:paraId="3035D98D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1CE7D0D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// common</w:t>
      </w:r>
    </w:p>
    <w:p w14:paraId="04428632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val setButtonSizeIndex: (Int) -&gt; Unit =</w:t>
      </w:r>
    </w:p>
    <w:p w14:paraId="0722DC59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{ newButtonSizeIndex -&gt;</w:t>
      </w:r>
    </w:p>
    <w:p w14:paraId="5F6BEDF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buttonSizeIndex = newButtonSizeIndex</w:t>
      </w:r>
    </w:p>
    <w:p w14:paraId="4A94057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boxOffset.x = min(</w:t>
      </w:r>
    </w:p>
    <w:p w14:paraId="2BA1F0E2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boxOffset.x,</w:t>
      </w:r>
    </w:p>
    <w:p w14:paraId="7EA2DB59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box.width.px - getButtonWidthPx()</w:t>
      </w:r>
    </w:p>
    <w:p w14:paraId="48C5EFF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)</w:t>
      </w:r>
    </w:p>
    <w:p w14:paraId="6C93189D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boxOffset.y = min(</w:t>
      </w:r>
    </w:p>
    <w:p w14:paraId="622428F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boxOffset.y,</w:t>
      </w:r>
    </w:p>
    <w:p w14:paraId="20451F6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box.height.px - getButtonHeightPx()</w:t>
      </w:r>
    </w:p>
    <w:p w14:paraId="16D222FC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)</w:t>
      </w:r>
    </w:p>
    <w:p w14:paraId="1694E75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}</w:t>
      </w:r>
    </w:p>
    <w:p w14:paraId="697C3E4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val setPointerEventState: (PointerEventState) -&gt; Unit =</w:t>
      </w:r>
    </w:p>
    <w:p w14:paraId="5E6F5C0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{ newPointerEventState -&gt; pointerEventState = newPointerEventState }</w:t>
      </w:r>
    </w:p>
    <w:p w14:paraId="71295D24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5AE7128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// other</w:t>
      </w:r>
    </w:p>
    <w:p w14:paraId="6DBFC1C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val decrementButtonSize: () -&gt; Unit = {</w:t>
      </w:r>
    </w:p>
    <w:p w14:paraId="7078DFB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if (buttonSizeIndex &gt; 0)</w:t>
      </w:r>
    </w:p>
    <w:p w14:paraId="682BE1D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setButtonSizeIndex(buttonSizeIndex - 1)</w:t>
      </w:r>
    </w:p>
    <w:p w14:paraId="7685193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}</w:t>
      </w:r>
    </w:p>
    <w:p w14:paraId="6B25B18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val decrementButton: () -&gt; Unit = {</w:t>
      </w:r>
    </w:p>
    <w:p w14:paraId="2018011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decrementButtonSize()</w:t>
      </w:r>
    </w:p>
    <w:p w14:paraId="53EE13F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}</w:t>
      </w:r>
    </w:p>
    <w:p w14:paraId="6F7FB673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118758E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val incrementButtonSize: () -&gt; Unit = {</w:t>
      </w:r>
    </w:p>
    <w:p w14:paraId="106B85B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if (buttonSizeIndex &lt; ButtonParameters.buttonSizeIndexMax - 1)</w:t>
      </w:r>
    </w:p>
    <w:p w14:paraId="07F6975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lastRenderedPageBreak/>
        <w:t xml:space="preserve">            setButtonSizeIndex(buttonSizeIndex + 1)</w:t>
      </w:r>
    </w:p>
    <w:p w14:paraId="1A191C8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}</w:t>
      </w:r>
    </w:p>
    <w:p w14:paraId="50694AA7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val incrementButton: () -&gt; Unit = {</w:t>
      </w:r>
    </w:p>
    <w:p w14:paraId="7261C50D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incrementButtonSize()</w:t>
      </w:r>
    </w:p>
    <w:p w14:paraId="2BD18281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}</w:t>
      </w:r>
    </w:p>
    <w:p w14:paraId="1F884F3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val maximizeButton: () -&gt; Unit = {</w:t>
      </w:r>
    </w:p>
    <w:p w14:paraId="4B543F08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setButtonSizeIndex(ButtonParameters.buttonSizeIndexMax - 1)</w:t>
      </w:r>
    </w:p>
    <w:p w14:paraId="7A03036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}</w:t>
      </w:r>
    </w:p>
    <w:p w14:paraId="60A5622C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val minimizeButton: () -&gt; Unit = {</w:t>
      </w:r>
    </w:p>
    <w:p w14:paraId="43B42C31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setButtonSizeIndex(0)</w:t>
      </w:r>
    </w:p>
    <w:p w14:paraId="7210377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}</w:t>
      </w:r>
    </w:p>
    <w:p w14:paraId="732C4D4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val onConfirm: () -&gt; Unit = {</w:t>
      </w:r>
    </w:p>
    <w:p w14:paraId="059EA66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decrementButton()</w:t>
      </w:r>
    </w:p>
    <w:p w14:paraId="32622A5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showDialog = false</w:t>
      </w:r>
    </w:p>
    <w:p w14:paraId="7AFE0CA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setPointerEventState(PointerEventState.START)</w:t>
      </w:r>
    </w:p>
    <w:p w14:paraId="7F399CA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}</w:t>
      </w:r>
    </w:p>
    <w:p w14:paraId="603C392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val onDismiss: () -&gt; Unit = {</w:t>
      </w:r>
    </w:p>
    <w:p w14:paraId="0168FF0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incrementButton()</w:t>
      </w:r>
    </w:p>
    <w:p w14:paraId="340BBCE7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showDialog = false</w:t>
      </w:r>
    </w:p>
    <w:p w14:paraId="415AC73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setPointerEventState(PointerEventState.START)</w:t>
      </w:r>
    </w:p>
    <w:p w14:paraId="529900B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}</w:t>
      </w:r>
    </w:p>
    <w:p w14:paraId="52BCBD46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val setButtonMoving: (Boolean) -&gt; Unit = { newButtonMoving -&gt;</w:t>
      </w:r>
    </w:p>
    <w:p w14:paraId="2DB6160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buttonMoving = newButtonMoving</w:t>
      </w:r>
    </w:p>
    <w:p w14:paraId="3D76C33C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}</w:t>
      </w:r>
    </w:p>
    <w:p w14:paraId="102CA858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val setButtonPress: (Long) -&gt; Unit =</w:t>
      </w:r>
    </w:p>
    <w:p w14:paraId="1C42FFC1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{ newButtonPressMillis -&gt;</w:t>
      </w:r>
    </w:p>
    <w:p w14:paraId="515A430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buttonPressMillis = newButtonPressMillis</w:t>
      </w:r>
    </w:p>
    <w:p w14:paraId="0ECAABC1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}</w:t>
      </w:r>
    </w:p>
    <w:p w14:paraId="102BCBC8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val setButtonRelease: (Long) -&gt; Boolean =</w:t>
      </w:r>
    </w:p>
    <w:p w14:paraId="7B3561C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{ buttonReleaseMillis -&gt;</w:t>
      </w:r>
    </w:p>
    <w:p w14:paraId="49F4793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if (buttonReleaseMillis - buttonPressMillis &lt; buttonTapThresholdMillis) {</w:t>
      </w:r>
    </w:p>
    <w:p w14:paraId="42DA105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buttonPressMillis = 0</w:t>
      </w:r>
    </w:p>
    <w:p w14:paraId="42B099C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true</w:t>
      </w:r>
    </w:p>
    <w:p w14:paraId="0C08B43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} else false</w:t>
      </w:r>
    </w:p>
    <w:p w14:paraId="44F6C061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}</w:t>
      </w:r>
    </w:p>
    <w:p w14:paraId="493F22A1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val setChangePosition: (PointerInputChange) -&gt; Unit =</w:t>
      </w:r>
    </w:p>
    <w:p w14:paraId="162048B7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{ change -&gt;</w:t>
      </w:r>
    </w:p>
    <w:p w14:paraId="6F92603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// Calculate the difference from the previous position</w:t>
      </w:r>
    </w:p>
    <w:p w14:paraId="5D82A9C6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val deltaX = change.position.x - previousPosition.x</w:t>
      </w:r>
    </w:p>
    <w:p w14:paraId="78B7F1F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val deltaY = change.position.y - previousPosition.y</w:t>
      </w:r>
    </w:p>
    <w:p w14:paraId="43CA4CD3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42F20834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5A318CA7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// Update boxOffset.x and offsetY based on the drag amount (or delta from previous)</w:t>
      </w:r>
    </w:p>
    <w:p w14:paraId="39EDD3BC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boxOffset.x += deltaX</w:t>
      </w:r>
    </w:p>
    <w:p w14:paraId="73E0B0C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boxOffset.x = max(boxOffset.x, 0f)</w:t>
      </w:r>
    </w:p>
    <w:p w14:paraId="0DEBC30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boxOffset.x = min(</w:t>
      </w:r>
    </w:p>
    <w:p w14:paraId="28A6991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boxOffset.x,</w:t>
      </w:r>
    </w:p>
    <w:p w14:paraId="1A4B2F18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box.width.px - getButtonWidthPx()</w:t>
      </w:r>
    </w:p>
    <w:p w14:paraId="515A603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)</w:t>
      </w:r>
    </w:p>
    <w:p w14:paraId="132B1107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boxOffset.y += deltaY</w:t>
      </w:r>
    </w:p>
    <w:p w14:paraId="7638FF99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boxOffset.y = max(boxOffset.y, 0f)</w:t>
      </w:r>
    </w:p>
    <w:p w14:paraId="03B28A6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boxOffset.y = min(</w:t>
      </w:r>
    </w:p>
    <w:p w14:paraId="7374EBD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boxOffset.y,</w:t>
      </w:r>
    </w:p>
    <w:p w14:paraId="678836B9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box.height.px - getButtonHeightPx()</w:t>
      </w:r>
    </w:p>
    <w:p w14:paraId="6FA84A38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)</w:t>
      </w:r>
    </w:p>
    <w:p w14:paraId="26343F9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// Update previous position for the next onDrag call</w:t>
      </w:r>
    </w:p>
    <w:p w14:paraId="3D77E6B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previousPosition = change.position</w:t>
      </w:r>
    </w:p>
    <w:p w14:paraId="3BDA94B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change.consume()</w:t>
      </w:r>
    </w:p>
    <w:p w14:paraId="4B87AD42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}</w:t>
      </w:r>
    </w:p>
    <w:p w14:paraId="2F0E9E16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val setFinalPosition: () -&gt; Unit =</w:t>
      </w:r>
    </w:p>
    <w:p w14:paraId="5ED3750D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{</w:t>
      </w:r>
    </w:p>
    <w:p w14:paraId="713E635D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previousPosition = Offset.Zero</w:t>
      </w:r>
    </w:p>
    <w:p w14:paraId="0176D95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}</w:t>
      </w:r>
    </w:p>
    <w:p w14:paraId="477D2132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val setFirstPosition: (Offset) -&gt; Unit =</w:t>
      </w:r>
    </w:p>
    <w:p w14:paraId="266F4A4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{ startOffset -&gt;</w:t>
      </w:r>
    </w:p>
    <w:p w14:paraId="1681D6F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previousPosition = startOffset</w:t>
      </w:r>
    </w:p>
    <w:p w14:paraId="0E21AD8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}</w:t>
      </w:r>
    </w:p>
    <w:p w14:paraId="3D0A28E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val setShowDialog: () -&gt; Unit =</w:t>
      </w:r>
    </w:p>
    <w:p w14:paraId="49CFBCC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{ showDialog = true }</w:t>
      </w:r>
    </w:p>
    <w:p w14:paraId="4189BAC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}</w:t>
      </w:r>
    </w:p>
    <w:p w14:paraId="5BCECBF1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==============================================</w:t>
      </w:r>
    </w:p>
    <w:p w14:paraId="2772B51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UIControls.kt</w:t>
      </w:r>
    </w:p>
    <w:p w14:paraId="769B0E32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==============================================</w:t>
      </w:r>
    </w:p>
    <w:p w14:paraId="357C8D4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package com.toddkushnerllc.android_adaptive_ui</w:t>
      </w:r>
    </w:p>
    <w:p w14:paraId="0643981C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6A2F251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androidx.compose.material3.AlertDialog</w:t>
      </w:r>
    </w:p>
    <w:p w14:paraId="2DADCE2D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androidx.compose.material3.Button</w:t>
      </w:r>
    </w:p>
    <w:p w14:paraId="7FCB5562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androidx.compose.material3.ButtonDefaults</w:t>
      </w:r>
    </w:p>
    <w:p w14:paraId="369783E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androidx.compose.material3.MaterialTheme</w:t>
      </w:r>
    </w:p>
    <w:p w14:paraId="6DAC96D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androidx.compose.material3.Text</w:t>
      </w:r>
    </w:p>
    <w:p w14:paraId="11230F4C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androidx.compose.material3.TextButton</w:t>
      </w:r>
    </w:p>
    <w:p w14:paraId="090E86C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androidx.compose.runtime.Composable</w:t>
      </w:r>
    </w:p>
    <w:p w14:paraId="0D55C55C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import androidx.compose.ui.unit.sp</w:t>
      </w:r>
    </w:p>
    <w:p w14:paraId="2E8102F6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265B551C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@Composable</w:t>
      </w:r>
    </w:p>
    <w:p w14:paraId="18DCE06D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fun ConfirmButtonTapDialog(</w:t>
      </w:r>
    </w:p>
    <w:p w14:paraId="6C9A737C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onConfirm: () -&gt; Unit,</w:t>
      </w:r>
    </w:p>
    <w:p w14:paraId="7C4D5D98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onDismiss: () -&gt; Unit,</w:t>
      </w:r>
    </w:p>
    <w:p w14:paraId="3F0C92A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stateChanged: () -&gt; Unit</w:t>
      </w:r>
    </w:p>
    <w:p w14:paraId="60638D1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) {</w:t>
      </w:r>
    </w:p>
    <w:p w14:paraId="6628F642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AlertDialog(</w:t>
      </w:r>
    </w:p>
    <w:p w14:paraId="4C7C3DA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onDismissRequest = onDismiss, // Called when the user dismisses the dialog (e.g., taps outside)</w:t>
      </w:r>
    </w:p>
    <w:p w14:paraId="5557382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title = { Text(text = "Confirmation", color = MaterialTheme.colorScheme.primary) },</w:t>
      </w:r>
    </w:p>
    <w:p w14:paraId="0E11A78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text = { Text(text = "Ok to run command", color = MaterialTheme.colorScheme.secondary) },</w:t>
      </w:r>
    </w:p>
    <w:p w14:paraId="5655AA5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confirmButton = {</w:t>
      </w:r>
    </w:p>
    <w:p w14:paraId="2F745E1D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TextButton(onClick = {</w:t>
      </w:r>
    </w:p>
    <w:p w14:paraId="1E4B533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onConfirm()</w:t>
      </w:r>
    </w:p>
    <w:p w14:paraId="4AC3D578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stateChanged()</w:t>
      </w:r>
    </w:p>
    <w:p w14:paraId="55E145C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}</w:t>
      </w:r>
    </w:p>
    <w:p w14:paraId="3E3F577C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) {</w:t>
      </w:r>
    </w:p>
    <w:p w14:paraId="1F0C089D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Text("OK")</w:t>
      </w:r>
    </w:p>
    <w:p w14:paraId="2BB33D56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}</w:t>
      </w:r>
    </w:p>
    <w:p w14:paraId="1644DEF7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},</w:t>
      </w:r>
    </w:p>
    <w:p w14:paraId="6B2A7196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dismissButton = {</w:t>
      </w:r>
    </w:p>
    <w:p w14:paraId="565468C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TextButton(</w:t>
      </w:r>
    </w:p>
    <w:p w14:paraId="7F435EE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onClick =</w:t>
      </w:r>
    </w:p>
    <w:p w14:paraId="569C6C87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{</w:t>
      </w:r>
    </w:p>
    <w:p w14:paraId="49FC624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    onDismiss()</w:t>
      </w:r>
    </w:p>
    <w:p w14:paraId="7252A1C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lastRenderedPageBreak/>
        <w:t xml:space="preserve">                        stateChanged()</w:t>
      </w:r>
    </w:p>
    <w:p w14:paraId="6714DEF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}) {</w:t>
      </w:r>
    </w:p>
    <w:p w14:paraId="26BA0F22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Text("Cancel")</w:t>
      </w:r>
    </w:p>
    <w:p w14:paraId="4AE352A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}</w:t>
      </w:r>
    </w:p>
    <w:p w14:paraId="0DE7DA6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}</w:t>
      </w:r>
    </w:p>
    <w:p w14:paraId="12B3025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)</w:t>
      </w:r>
    </w:p>
    <w:p w14:paraId="786E1B79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}</w:t>
      </w:r>
    </w:p>
    <w:p w14:paraId="3320D690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0DD4117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@Composable</w:t>
      </w:r>
    </w:p>
    <w:p w14:paraId="1BAF53E2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fun MaximizeButton(</w:t>
      </w:r>
    </w:p>
    <w:p w14:paraId="3031C16C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maximizeButton: () -&gt; Unit,</w:t>
      </w:r>
    </w:p>
    <w:p w14:paraId="7FD6082C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stateChanged: () -&gt; Unit</w:t>
      </w:r>
    </w:p>
    <w:p w14:paraId="51048C2D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) {</w:t>
      </w:r>
    </w:p>
    <w:p w14:paraId="36826E7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Button(</w:t>
      </w:r>
    </w:p>
    <w:p w14:paraId="44D5B0F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onClick = {</w:t>
      </w:r>
    </w:p>
    <w:p w14:paraId="54F1C6D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maximizeButton()</w:t>
      </w:r>
    </w:p>
    <w:p w14:paraId="5A67312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stateChanged()</w:t>
      </w:r>
    </w:p>
    <w:p w14:paraId="43D489D7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},</w:t>
      </w:r>
    </w:p>
    <w:p w14:paraId="4BB8E88D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colors = ButtonDefaults.buttonColors(</w:t>
      </w:r>
    </w:p>
    <w:p w14:paraId="0FBE553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containerColor = MaterialTheme.colorScheme.tertiary, // Sets the background color of the button</w:t>
      </w:r>
    </w:p>
    <w:p w14:paraId="13D72F31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contentColor = MaterialTheme.colorScheme.onTertiary // Sets the color of the text/content inside the button</w:t>
      </w:r>
    </w:p>
    <w:p w14:paraId="413A1DF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)</w:t>
      </w:r>
    </w:p>
    <w:p w14:paraId="6D9CDBF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) {</w:t>
      </w:r>
    </w:p>
    <w:p w14:paraId="35B0160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Text(</w:t>
      </w:r>
    </w:p>
    <w:p w14:paraId="3F4B0A4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text = "\u2191", color = MaterialTheme.colorScheme.onPrimary,</w:t>
      </w:r>
    </w:p>
    <w:p w14:paraId="3CD51A0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fontSize = 36.sp</w:t>
      </w:r>
    </w:p>
    <w:p w14:paraId="56557F0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)</w:t>
      </w:r>
    </w:p>
    <w:p w14:paraId="28F5FCC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/*</w:t>
      </w:r>
    </w:p>
    <w:p w14:paraId="7FEEB5E7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Image(</w:t>
      </w:r>
    </w:p>
    <w:p w14:paraId="03C562CC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painter = painterResource(id = R.drawable.arrow_upward_24dp),//48dp), // Assuming "my_image.png" was imported</w:t>
      </w:r>
    </w:p>
    <w:p w14:paraId="466BD399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contentDescription = "Maximize button"</w:t>
      </w:r>
    </w:p>
    <w:p w14:paraId="31A163D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)</w:t>
      </w:r>
    </w:p>
    <w:p w14:paraId="1780A92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*/</w:t>
      </w:r>
    </w:p>
    <w:p w14:paraId="3DE5A916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}</w:t>
      </w:r>
    </w:p>
    <w:p w14:paraId="2E94971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}</w:t>
      </w:r>
    </w:p>
    <w:p w14:paraId="157649D8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75FBA52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@Composable</w:t>
      </w:r>
    </w:p>
    <w:p w14:paraId="51FCBB0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fun MinimizeButton(</w:t>
      </w:r>
    </w:p>
    <w:p w14:paraId="679F521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minimizeButton: () -&gt; Unit,</w:t>
      </w:r>
    </w:p>
    <w:p w14:paraId="661DC4D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stateChanged: () -&gt; Unit</w:t>
      </w:r>
    </w:p>
    <w:p w14:paraId="1F15C061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) {</w:t>
      </w:r>
    </w:p>
    <w:p w14:paraId="2082134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Button(</w:t>
      </w:r>
    </w:p>
    <w:p w14:paraId="392A033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onClick = {</w:t>
      </w:r>
    </w:p>
    <w:p w14:paraId="1BCA94A6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minimizeButton()</w:t>
      </w:r>
    </w:p>
    <w:p w14:paraId="45B5703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stateChanged()</w:t>
      </w:r>
    </w:p>
    <w:p w14:paraId="5C9E7B2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}, colors = ButtonDefaults.buttonColors(</w:t>
      </w:r>
    </w:p>
    <w:p w14:paraId="46E7F94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containerColor = MaterialTheme.colorScheme.tertiary, // Sets the background color of the button</w:t>
      </w:r>
    </w:p>
    <w:p w14:paraId="4C52549C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contentColor = MaterialTheme.colorScheme.onTertiary // Sets the color of the text/content inside the button</w:t>
      </w:r>
    </w:p>
    <w:p w14:paraId="0D84B346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)</w:t>
      </w:r>
    </w:p>
    <w:p w14:paraId="36DE4CA9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) {</w:t>
      </w:r>
    </w:p>
    <w:p w14:paraId="092FCD22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Text(</w:t>
      </w:r>
    </w:p>
    <w:p w14:paraId="09DD4DB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text = "\u2193",</w:t>
      </w:r>
    </w:p>
    <w:p w14:paraId="09FC5B4D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color = MaterialTheme.colorScheme.onPrimary,</w:t>
      </w:r>
    </w:p>
    <w:p w14:paraId="31475451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fontSize = 36.sp</w:t>
      </w:r>
    </w:p>
    <w:p w14:paraId="187A7BD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)</w:t>
      </w:r>
    </w:p>
    <w:p w14:paraId="2DEEE8B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/*</w:t>
      </w:r>
    </w:p>
    <w:p w14:paraId="4161772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Image(</w:t>
      </w:r>
    </w:p>
    <w:p w14:paraId="5324535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painter = painterResource(id = R.drawable.arrow_downward_24dp),//48dp), // Assuming "my_image.png" was imported</w:t>
      </w:r>
    </w:p>
    <w:p w14:paraId="339DA0A6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contentDescription = "Reset button"</w:t>
      </w:r>
    </w:p>
    <w:p w14:paraId="4128BFB2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)</w:t>
      </w:r>
    </w:p>
    <w:p w14:paraId="534EDCC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*/</w:t>
      </w:r>
    </w:p>
    <w:p w14:paraId="13782186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}</w:t>
      </w:r>
    </w:p>
    <w:p w14:paraId="02AACEC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}</w:t>
      </w:r>
    </w:p>
    <w:p w14:paraId="6DCA50A6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0584D34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@Composable</w:t>
      </w:r>
    </w:p>
    <w:p w14:paraId="53AA8656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fun IncrementButton(</w:t>
      </w:r>
    </w:p>
    <w:p w14:paraId="4FF083E2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incrementButton: () -&gt; Unit,</w:t>
      </w:r>
    </w:p>
    <w:p w14:paraId="59004B7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stateChanged: () -&gt; Unit</w:t>
      </w:r>
    </w:p>
    <w:p w14:paraId="7B5D0B2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) {</w:t>
      </w:r>
    </w:p>
    <w:p w14:paraId="3B826E2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Button(</w:t>
      </w:r>
    </w:p>
    <w:p w14:paraId="15C7A50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onClick = {</w:t>
      </w:r>
    </w:p>
    <w:p w14:paraId="2713E55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incrementButton()</w:t>
      </w:r>
    </w:p>
    <w:p w14:paraId="41526A5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stateChanged()</w:t>
      </w:r>
    </w:p>
    <w:p w14:paraId="11C556E2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},</w:t>
      </w:r>
    </w:p>
    <w:p w14:paraId="5AA2CB1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colors = ButtonDefaults.buttonColors(</w:t>
      </w:r>
    </w:p>
    <w:p w14:paraId="3255BA3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containerColor = MaterialTheme.colorScheme.tertiary, // Sets the background color of the button</w:t>
      </w:r>
    </w:p>
    <w:p w14:paraId="1DD4FAA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contentColor = MaterialTheme.colorScheme.onTertiary // Sets the color of the text/content inside the button</w:t>
      </w:r>
    </w:p>
    <w:p w14:paraId="0EA01D5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)</w:t>
      </w:r>
    </w:p>
    <w:p w14:paraId="2F91D86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) {</w:t>
      </w:r>
    </w:p>
    <w:p w14:paraId="092722A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Text(</w:t>
      </w:r>
    </w:p>
    <w:p w14:paraId="3D68846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text = "\u002B", color = MaterialTheme.colorScheme.onPrimary,</w:t>
      </w:r>
    </w:p>
    <w:p w14:paraId="6DAD5928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fontSize = 36.sp</w:t>
      </w:r>
    </w:p>
    <w:p w14:paraId="2E4254A2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)</w:t>
      </w:r>
    </w:p>
    <w:p w14:paraId="41B5A37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/*</w:t>
      </w:r>
    </w:p>
    <w:p w14:paraId="704DEE0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Image(</w:t>
      </w:r>
    </w:p>
    <w:p w14:paraId="78B1EA98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painter = painterResource(id = R.drawable.arrow_plus_24dp),//48dp), // Assuming "my_image.png" was imported</w:t>
      </w:r>
    </w:p>
    <w:p w14:paraId="5C81B7E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contentDescription = "Grow button"</w:t>
      </w:r>
    </w:p>
    <w:p w14:paraId="7778643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)</w:t>
      </w:r>
    </w:p>
    <w:p w14:paraId="60AA842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*/</w:t>
      </w:r>
    </w:p>
    <w:p w14:paraId="089BA528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}</w:t>
      </w:r>
    </w:p>
    <w:p w14:paraId="561BA7B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}</w:t>
      </w:r>
    </w:p>
    <w:p w14:paraId="7DFE6D3F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24B2128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@Composable</w:t>
      </w:r>
    </w:p>
    <w:p w14:paraId="5E7EB769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fun DecrementButton(</w:t>
      </w:r>
    </w:p>
    <w:p w14:paraId="3E4F319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decrementButton: () -&gt; Unit,</w:t>
      </w:r>
    </w:p>
    <w:p w14:paraId="7F2DCCF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stateChanged: () -&gt; Unit</w:t>
      </w:r>
    </w:p>
    <w:p w14:paraId="1B1CDD2D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) {</w:t>
      </w:r>
    </w:p>
    <w:p w14:paraId="3D5DB8B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Button(</w:t>
      </w:r>
    </w:p>
    <w:p w14:paraId="4F8485F2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onClick = {</w:t>
      </w:r>
    </w:p>
    <w:p w14:paraId="2A136E9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decrementButton()</w:t>
      </w:r>
    </w:p>
    <w:p w14:paraId="4686F40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stateChanged()</w:t>
      </w:r>
    </w:p>
    <w:p w14:paraId="424D2BA1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},</w:t>
      </w:r>
    </w:p>
    <w:p w14:paraId="258F8CF7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colors = ButtonDefaults.buttonColors(</w:t>
      </w:r>
    </w:p>
    <w:p w14:paraId="0F1FB288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containerColor = MaterialTheme.colorScheme.tertiary, // Sets the background color of the button</w:t>
      </w:r>
    </w:p>
    <w:p w14:paraId="4E10B3D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contentColor = MaterialTheme.colorScheme.onTertiary // Sets the color of the text/content inside the button</w:t>
      </w:r>
    </w:p>
    <w:p w14:paraId="71D128C8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lastRenderedPageBreak/>
        <w:t xml:space="preserve">        )</w:t>
      </w:r>
    </w:p>
    <w:p w14:paraId="0016786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) {</w:t>
      </w:r>
    </w:p>
    <w:p w14:paraId="7915785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Text(</w:t>
      </w:r>
    </w:p>
    <w:p w14:paraId="47B727B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text = "\u002D", color = MaterialTheme.colorScheme.onPrimary,</w:t>
      </w:r>
    </w:p>
    <w:p w14:paraId="587B1A8D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fontSize = 36.sp</w:t>
      </w:r>
    </w:p>
    <w:p w14:paraId="05B67E39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)</w:t>
      </w:r>
    </w:p>
    <w:p w14:paraId="451512D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/*</w:t>
      </w:r>
    </w:p>
    <w:p w14:paraId="5481B766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Image(</w:t>
      </w:r>
    </w:p>
    <w:p w14:paraId="0F659B59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painter = painterResource(id = R.drawable.arrow_minus_24dp),//48dp), // Assuming "my_image.png" was imported</w:t>
      </w:r>
    </w:p>
    <w:p w14:paraId="4805704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contentDescription = "Shrink button"</w:t>
      </w:r>
    </w:p>
    <w:p w14:paraId="13B0866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)</w:t>
      </w:r>
    </w:p>
    <w:p w14:paraId="7620922D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*/</w:t>
      </w:r>
    </w:p>
    <w:p w14:paraId="5A94BF1C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}</w:t>
      </w:r>
    </w:p>
    <w:p w14:paraId="17746B4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}</w:t>
      </w:r>
    </w:p>
    <w:p w14:paraId="6843DE3A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0EB13EB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@Composable</w:t>
      </w:r>
    </w:p>
    <w:p w14:paraId="40BF148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fun ExpandButton(</w:t>
      </w:r>
    </w:p>
    <w:p w14:paraId="7D8314B2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expandButton: () -&gt; Unit,</w:t>
      </w:r>
    </w:p>
    <w:p w14:paraId="28BDDD76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stateChanged: () -&gt; Unit</w:t>
      </w:r>
    </w:p>
    <w:p w14:paraId="16E5C7D2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) {</w:t>
      </w:r>
    </w:p>
    <w:p w14:paraId="082F6F8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Button(</w:t>
      </w:r>
    </w:p>
    <w:p w14:paraId="1ED53B6C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onClick = {</w:t>
      </w:r>
    </w:p>
    <w:p w14:paraId="7555615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expandButton()</w:t>
      </w:r>
    </w:p>
    <w:p w14:paraId="678549C2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stateChanged()</w:t>
      </w:r>
    </w:p>
    <w:p w14:paraId="7F6B85F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},</w:t>
      </w:r>
    </w:p>
    <w:p w14:paraId="5B005E67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colors = ButtonDefaults.buttonColors(</w:t>
      </w:r>
    </w:p>
    <w:p w14:paraId="38327C72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containerColor = MaterialTheme.colorScheme.tertiary, // Sets the background color of the button</w:t>
      </w:r>
    </w:p>
    <w:p w14:paraId="03DCF1E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contentColor = MaterialTheme.colorScheme.onTertiary // Sets the color of the text/content inside the button</w:t>
      </w:r>
    </w:p>
    <w:p w14:paraId="4E386E7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)</w:t>
      </w:r>
    </w:p>
    <w:p w14:paraId="65F21B9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) {</w:t>
      </w:r>
    </w:p>
    <w:p w14:paraId="1418C287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Text(</w:t>
      </w:r>
    </w:p>
    <w:p w14:paraId="14EB6CA5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text = "\u02c2 \u02c3", color = MaterialTheme.colorScheme.onPrimary,</w:t>
      </w:r>
    </w:p>
    <w:p w14:paraId="26B3A0E1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fontSize = 30.sp</w:t>
      </w:r>
    </w:p>
    <w:p w14:paraId="542F8E49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)</w:t>
      </w:r>
    </w:p>
    <w:p w14:paraId="3F72695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/*</w:t>
      </w:r>
    </w:p>
    <w:p w14:paraId="23406B94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Image(</w:t>
      </w:r>
    </w:p>
    <w:p w14:paraId="796BC3FC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painter = painterResource(id = R.drawable.arrow_expand_24dp),//48dp), // Assuming "my_image.png" was imported</w:t>
      </w:r>
    </w:p>
    <w:p w14:paraId="364A95B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contentDescription = "Shrink button"</w:t>
      </w:r>
    </w:p>
    <w:p w14:paraId="665EF216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)</w:t>
      </w:r>
    </w:p>
    <w:p w14:paraId="637A16F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*/</w:t>
      </w:r>
    </w:p>
    <w:p w14:paraId="5DCF43C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}</w:t>
      </w:r>
    </w:p>
    <w:p w14:paraId="736787B9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}</w:t>
      </w:r>
    </w:p>
    <w:p w14:paraId="65CEB605" w14:textId="77777777" w:rsidR="000C302D" w:rsidRPr="000C302D" w:rsidRDefault="000C302D" w:rsidP="000C302D">
      <w:pPr>
        <w:pStyle w:val="code"/>
        <w:rPr>
          <w:sz w:val="12"/>
          <w:szCs w:val="12"/>
        </w:rPr>
      </w:pPr>
    </w:p>
    <w:p w14:paraId="4629DAB9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@Composable</w:t>
      </w:r>
    </w:p>
    <w:p w14:paraId="4EB8BD2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fun CompressButton(</w:t>
      </w:r>
    </w:p>
    <w:p w14:paraId="203E5C9D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compressButton: () -&gt; Unit,</w:t>
      </w:r>
    </w:p>
    <w:p w14:paraId="1373B0C7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stateChanged: () -&gt; Unit</w:t>
      </w:r>
    </w:p>
    <w:p w14:paraId="58518F8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) {</w:t>
      </w:r>
    </w:p>
    <w:p w14:paraId="4BFCABC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Button(</w:t>
      </w:r>
    </w:p>
    <w:p w14:paraId="3755BFF0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onClick = {</w:t>
      </w:r>
    </w:p>
    <w:p w14:paraId="6FB13632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compressButton()</w:t>
      </w:r>
    </w:p>
    <w:p w14:paraId="7C791E76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stateChanged()</w:t>
      </w:r>
    </w:p>
    <w:p w14:paraId="4D929046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},</w:t>
      </w:r>
    </w:p>
    <w:p w14:paraId="0AB5AD91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colors = ButtonDefaults.buttonColors(</w:t>
      </w:r>
    </w:p>
    <w:p w14:paraId="76D048D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containerColor = MaterialTheme.colorScheme.tertiary, // Sets the background color of the button</w:t>
      </w:r>
    </w:p>
    <w:p w14:paraId="2F8891D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contentColor = MaterialTheme.colorScheme.onTertiary  // Sets the color of the text/content inside the button</w:t>
      </w:r>
    </w:p>
    <w:p w14:paraId="2550B90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)</w:t>
      </w:r>
    </w:p>
    <w:p w14:paraId="24D82BE6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) {</w:t>
      </w:r>
    </w:p>
    <w:p w14:paraId="1418D9EB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Text(</w:t>
      </w:r>
    </w:p>
    <w:p w14:paraId="186CCB2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text = "\u02c3 \u02c2", color = MaterialTheme.colorScheme.onPrimary,</w:t>
      </w:r>
    </w:p>
    <w:p w14:paraId="20BAC5FA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fontSize = 30.sp</w:t>
      </w:r>
    </w:p>
    <w:p w14:paraId="3849D8BE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)</w:t>
      </w:r>
    </w:p>
    <w:p w14:paraId="040CD176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/*</w:t>
      </w:r>
    </w:p>
    <w:p w14:paraId="7ACC4693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Image(</w:t>
      </w:r>
    </w:p>
    <w:p w14:paraId="09BC63C6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painter = painterResource(id = R.drawable.arrow_compress_24dp),//48dp), // Assuming "my_image.png" was imported</w:t>
      </w:r>
    </w:p>
    <w:p w14:paraId="1B4C6BD6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    contentDescription = "Shrink button"</w:t>
      </w:r>
    </w:p>
    <w:p w14:paraId="5DD1C077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        )</w:t>
      </w:r>
    </w:p>
    <w:p w14:paraId="52D17942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    */</w:t>
      </w:r>
    </w:p>
    <w:p w14:paraId="4925C59F" w14:textId="77777777" w:rsidR="000C302D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 xml:space="preserve">    }</w:t>
      </w:r>
    </w:p>
    <w:p w14:paraId="7AEF4766" w14:textId="491B4D23" w:rsidR="0092184E" w:rsidRPr="000C302D" w:rsidRDefault="000C302D" w:rsidP="000C302D">
      <w:pPr>
        <w:pStyle w:val="code"/>
        <w:rPr>
          <w:sz w:val="12"/>
          <w:szCs w:val="12"/>
        </w:rPr>
      </w:pPr>
      <w:r w:rsidRPr="000C302D">
        <w:rPr>
          <w:sz w:val="12"/>
          <w:szCs w:val="12"/>
        </w:rPr>
        <w:t>}</w:t>
      </w:r>
    </w:p>
    <w:sectPr w:rsidR="0092184E" w:rsidRPr="000C302D" w:rsidSect="000C302D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2D"/>
    <w:rsid w:val="000C302D"/>
    <w:rsid w:val="001A6D1F"/>
    <w:rsid w:val="001C1C93"/>
    <w:rsid w:val="002D373E"/>
    <w:rsid w:val="00486088"/>
    <w:rsid w:val="00511142"/>
    <w:rsid w:val="005571ED"/>
    <w:rsid w:val="006B15F3"/>
    <w:rsid w:val="00732AA9"/>
    <w:rsid w:val="00857173"/>
    <w:rsid w:val="0092184E"/>
    <w:rsid w:val="009A6F7C"/>
    <w:rsid w:val="00C0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EE87F"/>
  <w15:chartTrackingRefBased/>
  <w15:docId w15:val="{8CF9518B-3CEE-4A1C-B82C-2079B1D8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02D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732AA9"/>
    <w:pPr>
      <w:spacing w:after="0" w:line="240" w:lineRule="auto"/>
      <w:ind w:left="360"/>
    </w:pPr>
    <w:rPr>
      <w:rFonts w:ascii="Lucida Console" w:hAnsi="Lucida Console"/>
      <w:sz w:val="16"/>
      <w:szCs w:val="16"/>
    </w:rPr>
  </w:style>
  <w:style w:type="character" w:customStyle="1" w:styleId="codeChar">
    <w:name w:val="code Char"/>
    <w:basedOn w:val="DefaultParagraphFont"/>
    <w:link w:val="code"/>
    <w:rsid w:val="00732AA9"/>
    <w:rPr>
      <w:rFonts w:ascii="Lucida Console" w:hAnsi="Lucida Console"/>
      <w:sz w:val="16"/>
      <w:szCs w:val="16"/>
    </w:rPr>
  </w:style>
  <w:style w:type="character" w:styleId="LineNumber">
    <w:name w:val="line number"/>
    <w:basedOn w:val="DefaultParagraphFont"/>
    <w:uiPriority w:val="99"/>
    <w:unhideWhenUsed/>
    <w:rsid w:val="000C302D"/>
    <w:rPr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shn\AppData\Roaming\Microsoft\Templates\Normal_cod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Normal_code.dotm</Template>
  <TotalTime>6</TotalTime>
  <Pages>8</Pages>
  <Words>4397</Words>
  <Characters>25068</Characters>
  <Application>Microsoft Office Word</Application>
  <DocSecurity>0</DocSecurity>
  <Lines>208</Lines>
  <Paragraphs>58</Paragraphs>
  <ScaleCrop>false</ScaleCrop>
  <Company/>
  <LinksUpToDate>false</LinksUpToDate>
  <CharactersWithSpaces>29407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Kushner</dc:creator>
  <cp:keywords/>
  <dc:description/>
  <cp:lastModifiedBy>Todd Kushner</cp:lastModifiedBy>
  <cp:revision>1</cp:revision>
  <dcterms:created xsi:type="dcterms:W3CDTF">2025-09-30T18:01:00Z</dcterms:created>
  <dcterms:modified xsi:type="dcterms:W3CDTF">2025-09-30T18:07:00Z</dcterms:modified>
</cp:coreProperties>
</file>