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E67462" w14:textId="77777777" w:rsidR="001178B9" w:rsidRPr="001178B9" w:rsidRDefault="001178B9" w:rsidP="001178B9">
      <w:pPr>
        <w:pStyle w:val="code"/>
      </w:pPr>
      <w:r w:rsidRPr="001178B9">
        <w:t>2025-10-01 10:48:48.606 button 1 (60.5.dp  60.5.dp) at (419  590)</w:t>
      </w:r>
    </w:p>
    <w:p w14:paraId="600BB5FB" w14:textId="77777777" w:rsidR="001178B9" w:rsidRPr="001178B9" w:rsidRDefault="001178B9" w:rsidP="001178B9">
      <w:pPr>
        <w:pStyle w:val="code"/>
      </w:pPr>
      <w:r w:rsidRPr="001178B9">
        <w:t>2025-10-01 10:48:48.607 button 2 (60.5.dp  60.5.dp) at (575  590)</w:t>
      </w:r>
    </w:p>
    <w:p w14:paraId="3C514B0E" w14:textId="77777777" w:rsidR="001178B9" w:rsidRPr="001178B9" w:rsidRDefault="001178B9" w:rsidP="001178B9">
      <w:pPr>
        <w:pStyle w:val="code"/>
      </w:pPr>
      <w:r w:rsidRPr="001178B9">
        <w:t>2025-10-01 10:48:48.607 button 3 (60.5.dp  60.5.dp) at (419  746)</w:t>
      </w:r>
    </w:p>
    <w:p w14:paraId="15B92F01" w14:textId="77777777" w:rsidR="001178B9" w:rsidRPr="001178B9" w:rsidRDefault="001178B9" w:rsidP="001178B9">
      <w:pPr>
        <w:pStyle w:val="code"/>
      </w:pPr>
      <w:r w:rsidRPr="001178B9">
        <w:t>2025-10-01 10:48:48.607 button 4 (60.5.dp  60.5.dp) at (575  746)</w:t>
      </w:r>
    </w:p>
    <w:p w14:paraId="7C4D07CF" w14:textId="77777777" w:rsidR="001178B9" w:rsidRPr="001178B9" w:rsidRDefault="001178B9" w:rsidP="001178B9">
      <w:pPr>
        <w:pStyle w:val="code"/>
      </w:pPr>
    </w:p>
    <w:p w14:paraId="32319739" w14:textId="77777777" w:rsidR="001178B9" w:rsidRPr="001178B9" w:rsidRDefault="001178B9" w:rsidP="001178B9">
      <w:pPr>
        <w:pStyle w:val="code"/>
      </w:pPr>
      <w:r w:rsidRPr="001178B9">
        <w:t>timestamp               event     type     state            offset          pres  msec</w:t>
      </w:r>
    </w:p>
    <w:p w14:paraId="33832579" w14:textId="77777777" w:rsidR="001178B9" w:rsidRPr="001178B9" w:rsidRDefault="001178B9" w:rsidP="001178B9">
      <w:pPr>
        <w:pStyle w:val="code"/>
      </w:pPr>
      <w:r w:rsidRPr="001178B9">
        <w:t>----------------------- --------- -------- ---------------- --------------  ----  ----</w:t>
      </w:r>
    </w:p>
    <w:p w14:paraId="49415C89" w14:textId="77777777" w:rsidR="001178B9" w:rsidRPr="001178B9" w:rsidRDefault="001178B9" w:rsidP="001178B9">
      <w:pPr>
        <w:pStyle w:val="code"/>
      </w:pPr>
      <w:r w:rsidRPr="001178B9">
        <w:t>2025-10-01 10:48:48.549 button 1  Press    START            (102.7   84.0)  0.14  5421</w:t>
      </w:r>
    </w:p>
    <w:p w14:paraId="6B87DBD8" w14:textId="77777777" w:rsidR="001178B9" w:rsidRPr="001178B9" w:rsidRDefault="001178B9" w:rsidP="001178B9">
      <w:pPr>
        <w:pStyle w:val="code"/>
      </w:pPr>
      <w:r w:rsidRPr="001178B9">
        <w:t>2025-10-01 10:48:48.550 box       Press    BUTTON_Press     (514.7  691.0)  0.14  5421</w:t>
      </w:r>
    </w:p>
    <w:p w14:paraId="5609D2C5" w14:textId="77777777" w:rsidR="001178B9" w:rsidRPr="001178B9" w:rsidRDefault="001178B9" w:rsidP="001178B9">
      <w:pPr>
        <w:pStyle w:val="code"/>
      </w:pPr>
      <w:r w:rsidRPr="001178B9">
        <w:t>2025-10-01 10:48:48.597 button 1  Move     BUTTON_BOX_Press (109.5   67.2)  0.29  5481</w:t>
      </w:r>
    </w:p>
    <w:p w14:paraId="51E7BF95" w14:textId="77777777" w:rsidR="001178B9" w:rsidRPr="001178B9" w:rsidRDefault="001178B9" w:rsidP="001178B9">
      <w:pPr>
        <w:pStyle w:val="code"/>
      </w:pPr>
      <w:r w:rsidRPr="001178B9">
        <w:t>2025-10-01 10:48:48.597 box       Move     BUTTON_BOX_Press (521.5  674.2)  0.29  5481</w:t>
      </w:r>
    </w:p>
    <w:p w14:paraId="42ADA62C" w14:textId="77777777" w:rsidR="001178B9" w:rsidRPr="001178B9" w:rsidRDefault="001178B9" w:rsidP="001178B9">
      <w:pPr>
        <w:pStyle w:val="code"/>
      </w:pPr>
      <w:r w:rsidRPr="001178B9">
        <w:t>2025-10-01 10:48:48.636 button 1  Move     BUTTON_BOX_Press (124.2   27.9)  0.31  5515</w:t>
      </w:r>
    </w:p>
    <w:p w14:paraId="1ACCC72B" w14:textId="77777777" w:rsidR="001178B9" w:rsidRPr="001178B9" w:rsidRDefault="001178B9" w:rsidP="001178B9">
      <w:pPr>
        <w:pStyle w:val="code"/>
      </w:pPr>
      <w:r w:rsidRPr="001178B9">
        <w:t>2025-10-01 10:48:48.636 box       Move     BUTTON_BOX_Press (543.2  617.9)  0.31  5515</w:t>
      </w:r>
    </w:p>
    <w:p w14:paraId="3D0186A7" w14:textId="77777777" w:rsidR="001178B9" w:rsidRPr="001178B9" w:rsidRDefault="001178B9" w:rsidP="001178B9">
      <w:pPr>
        <w:pStyle w:val="code"/>
      </w:pPr>
      <w:r w:rsidRPr="001178B9">
        <w:t>2025-10-01 10:48:48.664 button 1  Move     BUTTON_BOX_Press (109.8   63.8)  0.32  5548</w:t>
      </w:r>
    </w:p>
    <w:p w14:paraId="7E9779D3" w14:textId="77777777" w:rsidR="001178B9" w:rsidRPr="001178B9" w:rsidRDefault="001178B9" w:rsidP="001178B9">
      <w:pPr>
        <w:pStyle w:val="code"/>
      </w:pPr>
      <w:r w:rsidRPr="001178B9">
        <w:t>2025-10-01 10:48:48.664 box       Move     BUTTON_BOX_Press (550.8  597.8)  0.32  5548</w:t>
      </w:r>
    </w:p>
    <w:p w14:paraId="14298698" w14:textId="77777777" w:rsidR="001178B9" w:rsidRPr="001178B9" w:rsidRDefault="001178B9" w:rsidP="001178B9">
      <w:pPr>
        <w:pStyle w:val="code"/>
      </w:pPr>
      <w:r w:rsidRPr="001178B9">
        <w:t>2025-10-01 10:48:48.688 button 1  Move     BUTTON_BOX_Press (105.2   78.1)  0.32  5569</w:t>
      </w:r>
    </w:p>
    <w:p w14:paraId="181D4146" w14:textId="77777777" w:rsidR="001178B9" w:rsidRPr="001178B9" w:rsidRDefault="001178B9" w:rsidP="001178B9">
      <w:pPr>
        <w:pStyle w:val="code"/>
      </w:pPr>
      <w:r w:rsidRPr="001178B9">
        <w:t>2025-10-01 10:48:48.689 box       Move     BUTTON_BOX_Press (553.2  592.1)  0.32  5569</w:t>
      </w:r>
    </w:p>
    <w:p w14:paraId="355DDBEB" w14:textId="77777777" w:rsidR="001178B9" w:rsidRPr="001178B9" w:rsidRDefault="001178B9" w:rsidP="001178B9">
      <w:pPr>
        <w:pStyle w:val="code"/>
      </w:pPr>
      <w:r w:rsidRPr="001178B9">
        <w:t>2025-10-01 10:48:48.710 button 1  Release  BUTTON_BOX_Press (101.9   84.4)  0.32  5584</w:t>
      </w:r>
    </w:p>
    <w:p w14:paraId="6CCA96C4" w14:textId="77777777" w:rsidR="001178B9" w:rsidRPr="001178B9" w:rsidRDefault="001178B9" w:rsidP="001178B9">
      <w:pPr>
        <w:pStyle w:val="code"/>
      </w:pPr>
      <w:r w:rsidRPr="001178B9">
        <w:t>2025-10-01 10:48:48.711 box       Release  BUTTON_BOX_Press (552.9  592.4)  0.32  5584</w:t>
      </w:r>
    </w:p>
    <w:p w14:paraId="3306D996" w14:textId="77777777" w:rsidR="001178B9" w:rsidRPr="001178B9" w:rsidRDefault="001178B9" w:rsidP="001178B9">
      <w:pPr>
        <w:pStyle w:val="code"/>
      </w:pPr>
    </w:p>
    <w:p w14:paraId="0AE4DE2C" w14:textId="28D6170D" w:rsidR="0092184E" w:rsidRPr="001178B9" w:rsidRDefault="001178B9" w:rsidP="001178B9">
      <w:pPr>
        <w:pStyle w:val="code"/>
      </w:pPr>
      <w:r w:rsidRPr="001178B9">
        <w:t>2025-10-01 10:48:48.711 unexpected box event type Release in state BUTTON_BOX_PRESS</w:t>
      </w:r>
    </w:p>
    <w:sectPr w:rsidR="0092184E" w:rsidRPr="001178B9" w:rsidSect="001178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7CF"/>
    <w:rsid w:val="001178B9"/>
    <w:rsid w:val="001A6D1F"/>
    <w:rsid w:val="001C1C93"/>
    <w:rsid w:val="002D373E"/>
    <w:rsid w:val="002E77CF"/>
    <w:rsid w:val="00486088"/>
    <w:rsid w:val="004E1E6D"/>
    <w:rsid w:val="00511142"/>
    <w:rsid w:val="005571ED"/>
    <w:rsid w:val="006B15F3"/>
    <w:rsid w:val="00732AA9"/>
    <w:rsid w:val="007C5F15"/>
    <w:rsid w:val="00857173"/>
    <w:rsid w:val="0092184E"/>
    <w:rsid w:val="009A6F7C"/>
    <w:rsid w:val="00C06E86"/>
    <w:rsid w:val="00EA6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5631C"/>
  <w15:chartTrackingRefBased/>
  <w15:docId w15:val="{2C3F8794-67B1-4D27-AAF2-578EB8DB0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7173"/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732AA9"/>
    <w:pPr>
      <w:spacing w:after="0" w:line="240" w:lineRule="auto"/>
      <w:ind w:left="360"/>
    </w:pPr>
    <w:rPr>
      <w:rFonts w:ascii="Lucida Console" w:hAnsi="Lucida Console"/>
      <w:sz w:val="16"/>
      <w:szCs w:val="16"/>
    </w:rPr>
  </w:style>
  <w:style w:type="character" w:customStyle="1" w:styleId="codeChar">
    <w:name w:val="code Char"/>
    <w:basedOn w:val="DefaultParagraphFont"/>
    <w:link w:val="code"/>
    <w:rsid w:val="00732AA9"/>
    <w:rPr>
      <w:rFonts w:ascii="Lucida Console" w:hAnsi="Lucida Console"/>
      <w:sz w:val="16"/>
      <w:szCs w:val="16"/>
    </w:rPr>
  </w:style>
  <w:style w:type="character" w:styleId="LineNumber">
    <w:name w:val="line number"/>
    <w:basedOn w:val="DefaultParagraphFont"/>
    <w:uiPriority w:val="99"/>
    <w:unhideWhenUsed/>
    <w:rsid w:val="004E1E6D"/>
    <w:rPr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ushn\AppData\Roaming\Microsoft\Templates\Normal_cod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Normal_code.dotm</Template>
  <TotalTime>2</TotalTime>
  <Pages>1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 Kushner</dc:creator>
  <cp:keywords/>
  <dc:description/>
  <cp:lastModifiedBy>Todd Kushner</cp:lastModifiedBy>
  <cp:revision>2</cp:revision>
  <cp:lastPrinted>2025-10-01T17:26:00Z</cp:lastPrinted>
  <dcterms:created xsi:type="dcterms:W3CDTF">2025-10-01T17:28:00Z</dcterms:created>
  <dcterms:modified xsi:type="dcterms:W3CDTF">2025-10-01T17:28:00Z</dcterms:modified>
</cp:coreProperties>
</file>