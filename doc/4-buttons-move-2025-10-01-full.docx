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BC08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 xml:space="preserve">                        item     type    State            uptime position       pressed pressure prevUptime prevPosition   previousPressed</w:t>
      </w:r>
    </w:p>
    <w:p w14:paraId="7DE874B1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 xml:space="preserve">                        -------- ------- ---------------- ------ -------------- ------- -------- ---------- -------------- ---------------</w:t>
      </w:r>
    </w:p>
    <w:p w14:paraId="59D198D2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11:14:04.764 button 1 Press   START            634    ( 83.5,  67.2) true    0.19     634        ( 83.5,  67.2) false</w:t>
      </w:r>
    </w:p>
    <w:p w14:paraId="58E08721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11:14:04.764 box      Press   BUTTON_PRESS     634    (495.5, 674.2) true    0.19     634        (495.5, 674.2) false</w:t>
      </w:r>
    </w:p>
    <w:p w14:paraId="38ACEAD5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11:14:04.829 button 1 Move    BUTTON_BOX_PRESS 714    ( 83.7,  64.2) true    0.36     634        ( 83.5,  67.2) true</w:t>
      </w:r>
    </w:p>
    <w:p w14:paraId="5CB9D228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11:14:04.830 box      Move    BUTTON_BOX_PRESS 714    (495.7, 671.2) true    0.36     634        (495.5, 674.2) true</w:t>
      </w:r>
    </w:p>
    <w:p w14:paraId="5FC02E22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 xml:space="preserve">                                                                                                    </w:t>
      </w:r>
    </w:p>
    <w:p w14:paraId="6AB6B3E1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11:14:04.864 button 1 Move    BUTTON_BOX_PRESS 748    ( 88.9,   1.1) true    0.43     714        ( 82.7,  67.2) true</w:t>
      </w:r>
    </w:p>
    <w:p w14:paraId="7E1F9D4B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 xml:space="preserve">2025-10-01 11:14:04.864 box      Move    BUTTON_BOX_PRESS 748    (501.9, 605.1) true    0.43     714        </w:t>
      </w:r>
    </w:p>
    <w:p w14:paraId="1DE24F4B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11:14:04.889 button 1 Move    BUTTON_BOX_PRESS 773    ( 90.4,  37.5) true    0.45     748        ( 82.9,  67.1) true</w:t>
      </w:r>
    </w:p>
    <w:p w14:paraId="0E08AC44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 xml:space="preserve">2025-10-01 11:14:04.889 box      Move    BUTTON_BOX_PRESS 773    (509.4, 575.5) true    0.45     748        </w:t>
      </w:r>
    </w:p>
    <w:p w14:paraId="7DC57322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 xml:space="preserve">                                                                                                    </w:t>
      </w:r>
    </w:p>
    <w:p w14:paraId="1ADED5AA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11:14:04.911 button 1 Release BUTTON_BOX_PRESS 784    ( 83.3,  68.0) false   0.45     773        ( 83.4,  67.5) true</w:t>
      </w:r>
    </w:p>
    <w:p w14:paraId="71B7AD67" w14:textId="77777777" w:rsidR="007C5F15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11:14:04.911 box      Release BUTTON_BOX_PRESS 784    (509.3, 576.0) false   0.45     773        (509.4, 575.5) true</w:t>
      </w:r>
    </w:p>
    <w:p w14:paraId="2E842FAC" w14:textId="77777777" w:rsidR="007C5F15" w:rsidRPr="007C5F15" w:rsidRDefault="007C5F15" w:rsidP="007C5F15">
      <w:pPr>
        <w:pStyle w:val="code"/>
        <w:rPr>
          <w:sz w:val="14"/>
          <w:szCs w:val="14"/>
        </w:rPr>
      </w:pPr>
    </w:p>
    <w:p w14:paraId="0AE4DE2C" w14:textId="202598A7" w:rsidR="0092184E" w:rsidRPr="007C5F15" w:rsidRDefault="007C5F15" w:rsidP="007C5F15">
      <w:pPr>
        <w:pStyle w:val="code"/>
        <w:rPr>
          <w:sz w:val="14"/>
          <w:szCs w:val="14"/>
        </w:rPr>
      </w:pPr>
      <w:r w:rsidRPr="007C5F15">
        <w:rPr>
          <w:sz w:val="14"/>
          <w:szCs w:val="14"/>
        </w:rPr>
        <w:t>2025-10-01 11:14:04.911 unexpected box event type Release in state BUTTON_BOX_PRESS</w:t>
      </w:r>
    </w:p>
    <w:sectPr w:rsidR="0092184E" w:rsidRPr="007C5F15" w:rsidSect="007C5F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CF"/>
    <w:rsid w:val="001A6D1F"/>
    <w:rsid w:val="001C1C93"/>
    <w:rsid w:val="002D373E"/>
    <w:rsid w:val="002E77CF"/>
    <w:rsid w:val="00486088"/>
    <w:rsid w:val="004E1E6D"/>
    <w:rsid w:val="00511142"/>
    <w:rsid w:val="005571ED"/>
    <w:rsid w:val="006B15F3"/>
    <w:rsid w:val="00732AA9"/>
    <w:rsid w:val="007C5F15"/>
    <w:rsid w:val="00857173"/>
    <w:rsid w:val="0092184E"/>
    <w:rsid w:val="009A6F7C"/>
    <w:rsid w:val="00C06E86"/>
    <w:rsid w:val="00E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631C"/>
  <w15:chartTrackingRefBased/>
  <w15:docId w15:val="{2C3F8794-67B1-4D27-AAF2-578EB8DB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73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32AA9"/>
    <w:pPr>
      <w:spacing w:after="0" w:line="240" w:lineRule="auto"/>
      <w:ind w:left="360"/>
    </w:pPr>
    <w:rPr>
      <w:rFonts w:ascii="Lucida Console" w:hAnsi="Lucida Console"/>
      <w:sz w:val="16"/>
      <w:szCs w:val="16"/>
    </w:rPr>
  </w:style>
  <w:style w:type="character" w:customStyle="1" w:styleId="codeChar">
    <w:name w:val="code Char"/>
    <w:basedOn w:val="DefaultParagraphFont"/>
    <w:link w:val="code"/>
    <w:rsid w:val="00732AA9"/>
    <w:rPr>
      <w:rFonts w:ascii="Lucida Console" w:hAnsi="Lucida Console"/>
      <w:sz w:val="16"/>
      <w:szCs w:val="16"/>
    </w:rPr>
  </w:style>
  <w:style w:type="character" w:styleId="LineNumber">
    <w:name w:val="line number"/>
    <w:basedOn w:val="DefaultParagraphFont"/>
    <w:uiPriority w:val="99"/>
    <w:unhideWhenUsed/>
    <w:rsid w:val="004E1E6D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n\AppData\Roaming\Microsoft\Templates\Normal_cod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Normal_code.dotm</Template>
  <TotalTime>28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1</cp:revision>
  <cp:lastPrinted>2025-10-01T16:57:00Z</cp:lastPrinted>
  <dcterms:created xsi:type="dcterms:W3CDTF">2025-10-01T16:57:00Z</dcterms:created>
  <dcterms:modified xsi:type="dcterms:W3CDTF">2025-10-01T17:25:00Z</dcterms:modified>
</cp:coreProperties>
</file>